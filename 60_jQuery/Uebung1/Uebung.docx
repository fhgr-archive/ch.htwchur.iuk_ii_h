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DD" w:rsidRDefault="00C24DDD" w:rsidP="00C24DDD">
      <w:pPr>
        <w:pStyle w:val="Ex-Header"/>
      </w:pPr>
      <w:r>
        <w:t>Einleitung</w:t>
      </w:r>
    </w:p>
    <w:p w:rsidR="00C24DDD" w:rsidRDefault="00C24DDD" w:rsidP="00C24DDD">
      <w:r>
        <w:t xml:space="preserve">Sie kennen die Grundzüge von </w:t>
      </w:r>
      <w:proofErr w:type="spellStart"/>
      <w:r>
        <w:t>jQuery</w:t>
      </w:r>
      <w:proofErr w:type="spellEnd"/>
      <w:r>
        <w:t>.</w:t>
      </w:r>
    </w:p>
    <w:p w:rsidR="00C24DDD" w:rsidRDefault="00C24DDD" w:rsidP="00C24DDD">
      <w:pPr>
        <w:pStyle w:val="Ex-Header"/>
      </w:pPr>
      <w:r>
        <w:t>Aufgaben</w:t>
      </w:r>
    </w:p>
    <w:p w:rsidR="00C24DDD" w:rsidRDefault="00C24DDD" w:rsidP="00C24DDD">
      <w:pPr>
        <w:pStyle w:val="Ex-1start"/>
      </w:pPr>
      <w:proofErr w:type="spellStart"/>
      <w:r w:rsidRPr="00C24DDD">
        <w:rPr>
          <w:b/>
        </w:rPr>
        <w:t>Selektor</w:t>
      </w:r>
      <w:proofErr w:type="spellEnd"/>
      <w:r w:rsidRPr="00C24DDD">
        <w:rPr>
          <w:b/>
        </w:rPr>
        <w:t>-</w:t>
      </w:r>
      <w:r w:rsidRPr="00C24DDD">
        <w:rPr>
          <w:b/>
        </w:rPr>
        <w:t>Syntax</w:t>
      </w:r>
      <w:r>
        <w:t xml:space="preserve">. </w:t>
      </w:r>
      <w:r w:rsidRPr="00C24DDD">
        <w:t xml:space="preserve">Nutzen Sie die </w:t>
      </w:r>
      <w:proofErr w:type="spellStart"/>
      <w:r w:rsidRPr="00C24DDD">
        <w:t>Selektor</w:t>
      </w:r>
      <w:proofErr w:type="spellEnd"/>
      <w:r w:rsidRPr="00C24DDD">
        <w:t xml:space="preserve">-Syntax, um das Element mit der gegebenen </w:t>
      </w:r>
      <w:proofErr w:type="spellStart"/>
      <w:r w:rsidRPr="00C24DDD">
        <w:t>Id</w:t>
      </w:r>
      <w:proofErr w:type="spellEnd"/>
      <w:r w:rsidRPr="00C24DDD">
        <w:t xml:space="preserve"> zu suchen. Nutzen Sie die text-Funktion, um das Element zu leeren.</w:t>
      </w:r>
    </w:p>
    <w:p w:rsidR="00C24DDD" w:rsidRPr="00C24DDD" w:rsidRDefault="00C24DDD" w:rsidP="00C24DDD">
      <w:pPr>
        <w:pStyle w:val="Ex-1start"/>
      </w:pPr>
      <w:r w:rsidRPr="00C24DDD">
        <w:rPr>
          <w:b/>
        </w:rPr>
        <w:t>Funktion $(</w:t>
      </w:r>
      <w:proofErr w:type="spellStart"/>
      <w:r w:rsidRPr="00C24DDD">
        <w:rPr>
          <w:b/>
        </w:rPr>
        <w:t>document</w:t>
      </w:r>
      <w:proofErr w:type="spellEnd"/>
      <w:r w:rsidRPr="00C24DDD">
        <w:rPr>
          <w:b/>
        </w:rPr>
        <w:t>).</w:t>
      </w:r>
      <w:proofErr w:type="spellStart"/>
      <w:r w:rsidRPr="00C24DDD">
        <w:rPr>
          <w:b/>
        </w:rPr>
        <w:t>ready</w:t>
      </w:r>
      <w:proofErr w:type="spellEnd"/>
      <w:r>
        <w:t xml:space="preserve">. </w:t>
      </w:r>
      <w:r w:rsidRPr="00C24DDD">
        <w:t xml:space="preserve">Verschieben Sie den JavaScript-Code in den Header und nutzen Sie die </w:t>
      </w:r>
      <w:proofErr w:type="spellStart"/>
      <w:r w:rsidRPr="00C24DDD">
        <w:t>ready</w:t>
      </w:r>
      <w:proofErr w:type="spellEnd"/>
      <w:r w:rsidRPr="00C24DDD">
        <w:t>-Funktion, um den Code erst dann auszuführen, wenn das Dokument komplett geladen ist.</w:t>
      </w:r>
    </w:p>
    <w:p w:rsidR="00C24DDD" w:rsidRDefault="00C24DDD" w:rsidP="00C24DDD">
      <w:pPr>
        <w:pStyle w:val="Ex-Header"/>
      </w:pPr>
      <w:bookmarkStart w:id="0" w:name="_GoBack"/>
      <w:bookmarkEnd w:id="0"/>
    </w:p>
    <w:sectPr w:rsidR="00C24DDD" w:rsidSect="00CD5D0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0DA" w:rsidRDefault="007460DA">
      <w:r>
        <w:separator/>
      </w:r>
    </w:p>
  </w:endnote>
  <w:endnote w:type="continuationSeparator" w:id="0">
    <w:p w:rsidR="007460DA" w:rsidRDefault="0074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charset w:val="02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7A0D81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7A0D81">
      <w:rPr>
        <w:rStyle w:val="Seitenzahl"/>
      </w:rPr>
      <w:fldChar w:fldCharType="separate"/>
    </w:r>
    <w:r w:rsidR="00A83200">
      <w:rPr>
        <w:rStyle w:val="Seitenzahl"/>
        <w:noProof/>
      </w:rPr>
      <w:t>2</w:t>
    </w:r>
    <w:r w:rsidR="007A0D81">
      <w:rPr>
        <w:rStyle w:val="Seitenzahl"/>
      </w:rPr>
      <w:fldChar w:fldCharType="end"/>
    </w:r>
    <w:r>
      <w:rPr>
        <w:rStyle w:val="Seitenzahl"/>
      </w:rPr>
      <w:t xml:space="preserve"> von </w:t>
    </w:r>
    <w:r w:rsidR="007A0D81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7A0D81">
      <w:rPr>
        <w:rStyle w:val="Seitenzahl"/>
      </w:rPr>
      <w:fldChar w:fldCharType="separate"/>
    </w:r>
    <w:r w:rsidR="000B4123">
      <w:rPr>
        <w:rStyle w:val="Seitenzahl"/>
        <w:noProof/>
      </w:rPr>
      <w:t>1</w:t>
    </w:r>
    <w:r w:rsidR="007A0D81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7A0D81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0B4123">
      <w:rPr>
        <w:rFonts w:cs="Arial"/>
        <w:noProof/>
        <w:sz w:val="12"/>
        <w:szCs w:val="12"/>
        <w:lang w:val="de-DE"/>
      </w:rPr>
      <w:t>Uebung.docx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0B4123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0B4123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7460DA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>
      <w:fldChar w:fldCharType="begin"/>
    </w:r>
    <w:r>
      <w:instrText xml:space="preserve"> AUTHOR  \* MERGEFORMAT </w:instrText>
    </w:r>
    <w:r>
      <w:fldChar w:fldCharType="separate"/>
    </w:r>
    <w:r w:rsidR="000B4123" w:rsidRPr="000B4123">
      <w:rPr>
        <w:rFonts w:cs="Arial"/>
        <w:noProof/>
        <w:sz w:val="12"/>
        <w:szCs w:val="12"/>
      </w:rPr>
      <w:t>Martin Studer</w:t>
    </w:r>
    <w:r>
      <w:rPr>
        <w:rFonts w:cs="Arial"/>
        <w:noProof/>
        <w:sz w:val="12"/>
        <w:szCs w:val="12"/>
      </w:rPr>
      <w:fldChar w:fldCharType="end"/>
    </w:r>
    <w:r w:rsidR="00BC24B6" w:rsidRPr="008A7707">
      <w:rPr>
        <w:rFonts w:cs="Arial"/>
        <w:sz w:val="12"/>
        <w:szCs w:val="12"/>
      </w:rPr>
      <w:t xml:space="preserve">, </w:t>
    </w:r>
    <w:r w:rsidR="007A0D81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7A0D81" w:rsidRPr="008A7707">
      <w:rPr>
        <w:rFonts w:cs="Arial"/>
        <w:sz w:val="12"/>
        <w:szCs w:val="12"/>
      </w:rPr>
      <w:fldChar w:fldCharType="separate"/>
    </w:r>
    <w:r w:rsidR="000B4123">
      <w:rPr>
        <w:rFonts w:cs="Arial"/>
        <w:noProof/>
        <w:sz w:val="12"/>
        <w:szCs w:val="12"/>
      </w:rPr>
      <w:t>28.02.2014</w:t>
    </w:r>
    <w:r w:rsidR="007A0D81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0DA" w:rsidRDefault="007460DA">
      <w:r>
        <w:separator/>
      </w:r>
    </w:p>
  </w:footnote>
  <w:footnote w:type="continuationSeparator" w:id="0">
    <w:p w:rsidR="007460DA" w:rsidRDefault="00746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40481" w:rsidRPr="00530DC6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br/>
    </w:r>
    <w:r>
      <w:br/>
    </w:r>
    <w:r w:rsidR="00115F9E">
      <w:rPr>
        <w:rFonts w:ascii="Rockwell" w:hAnsi="Rockwell"/>
        <w:sz w:val="20"/>
      </w:rPr>
      <w:t>Systemtechnik</w:t>
    </w:r>
    <w:r w:rsidR="00115F9E" w:rsidRPr="00530DC6">
      <w:rPr>
        <w:rFonts w:ascii="Rockwell" w:hAnsi="Rockwell"/>
        <w:i/>
        <w:sz w:val="20"/>
        <w:vertAlign w:val="superscript"/>
      </w:rPr>
      <w:t>NTB</w:t>
    </w:r>
    <w:r w:rsidR="00530DC6">
      <w:rPr>
        <w:rFonts w:ascii="Rockwell" w:hAnsi="Rockwell"/>
        <w:sz w:val="20"/>
        <w:lang w:val="en-US"/>
      </w:rPr>
      <w:t xml:space="preserve"> / </w:t>
    </w:r>
    <w:proofErr w:type="spellStart"/>
    <w:r w:rsidR="00C40481">
      <w:rPr>
        <w:rFonts w:ascii="Rockwell" w:hAnsi="Rockwell"/>
        <w:sz w:val="20"/>
        <w:lang w:val="en-US"/>
      </w:rPr>
      <w:t>Studienrichtung</w:t>
    </w:r>
    <w:proofErr w:type="spellEnd"/>
    <w:r w:rsidR="00C40481">
      <w:rPr>
        <w:rFonts w:ascii="Rockwell" w:hAnsi="Rockwell"/>
        <w:sz w:val="20"/>
        <w:lang w:val="en-US"/>
      </w:rPr>
      <w:t xml:space="preserve"> Informations- und </w:t>
    </w:r>
    <w:proofErr w:type="spellStart"/>
    <w:r w:rsidR="00C40481">
      <w:rPr>
        <w:rFonts w:ascii="Rockwell" w:hAnsi="Rockwell"/>
        <w:sz w:val="20"/>
        <w:lang w:val="en-US"/>
      </w:rPr>
      <w:t>Kommunikationssysteme</w:t>
    </w:r>
    <w:proofErr w:type="spellEnd"/>
    <w:r w:rsidR="00C40481">
      <w:rPr>
        <w:rFonts w:ascii="Rockwell" w:hAnsi="Rockwell"/>
        <w:sz w:val="20"/>
        <w:lang w:val="en-US"/>
      </w:rPr>
      <w:t xml:space="preserve"> (IKS)</w:t>
    </w:r>
  </w:p>
  <w:p w:rsidR="00BC24B6" w:rsidRPr="00C40481" w:rsidRDefault="00530DC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  <w:lang w:val="en-US"/>
      </w:rPr>
    </w:pPr>
    <w:r>
      <w:rPr>
        <w:rFonts w:ascii="Rockwell" w:hAnsi="Rockwell"/>
        <w:sz w:val="20"/>
        <w:lang w:val="en-US"/>
      </w:rPr>
      <w:t xml:space="preserve">IKS II / </w:t>
    </w:r>
    <w:r w:rsidR="00591959">
      <w:rPr>
        <w:rFonts w:ascii="Rockwell" w:hAnsi="Rockwell"/>
        <w:sz w:val="20"/>
        <w:lang w:val="en-US"/>
      </w:rPr>
      <w:t>HTML5, JavaScript, PHP</w:t>
    </w:r>
    <w:r w:rsidR="00115F9E" w:rsidRPr="00C40481">
      <w:rPr>
        <w:rFonts w:ascii="Rockwell" w:hAnsi="Rockwell"/>
        <w:sz w:val="20"/>
        <w:lang w:val="en-US"/>
      </w:rPr>
      <w:t xml:space="preserve"> (</w:t>
    </w:r>
    <w:proofErr w:type="spellStart"/>
    <w:r w:rsidR="00115F9E" w:rsidRPr="00C40481">
      <w:rPr>
        <w:rFonts w:ascii="Rockwell" w:hAnsi="Rockwell"/>
        <w:sz w:val="20"/>
        <w:lang w:val="en-US"/>
      </w:rPr>
      <w:t>I</w:t>
    </w:r>
    <w:r w:rsidR="00C40481" w:rsidRPr="00C40481">
      <w:rPr>
        <w:rFonts w:ascii="Rockwell" w:hAnsi="Rockwell"/>
        <w:sz w:val="20"/>
        <w:lang w:val="en-US"/>
      </w:rPr>
      <w:t>uK_I</w:t>
    </w:r>
    <w:r>
      <w:rPr>
        <w:rFonts w:ascii="Rockwell" w:hAnsi="Rockwell"/>
        <w:sz w:val="20"/>
        <w:lang w:val="en-US"/>
      </w:rPr>
      <w:t>I</w:t>
    </w:r>
    <w:r w:rsidR="00C40481" w:rsidRPr="00C40481">
      <w:rPr>
        <w:rFonts w:ascii="Rockwell" w:hAnsi="Rockwell"/>
        <w:sz w:val="20"/>
        <w:lang w:val="en-US"/>
      </w:rPr>
      <w:t>_</w:t>
    </w:r>
    <w:r w:rsidR="00591959">
      <w:rPr>
        <w:rFonts w:ascii="Rockwell" w:hAnsi="Rockwell"/>
        <w:sz w:val="20"/>
        <w:lang w:val="en-US"/>
      </w:rPr>
      <w:t>H</w:t>
    </w:r>
    <w:proofErr w:type="spellEnd"/>
    <w:r w:rsidR="00115F9E" w:rsidRPr="00C40481">
      <w:rPr>
        <w:rFonts w:ascii="Rockwell" w:hAnsi="Rockwell"/>
        <w:sz w:val="20"/>
        <w:lang w:val="en-US"/>
      </w:rPr>
      <w:t>)</w:t>
    </w:r>
  </w:p>
  <w:p w:rsidR="00BC24B6" w:rsidRDefault="00C24DDD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proofErr w:type="spellStart"/>
    <w:r>
      <w:t>jQuery</w:t>
    </w:r>
    <w:proofErr w:type="spellEnd"/>
    <w:r>
      <w:t xml:space="preserve"> – Übung 1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BA2751E"/>
    <w:multiLevelType w:val="hybridMultilevel"/>
    <w:tmpl w:val="C03EA43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12"/>
  </w:num>
  <w:num w:numId="8">
    <w:abstractNumId w:val="7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0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09"/>
    <w:rsid w:val="00051E52"/>
    <w:rsid w:val="0006032C"/>
    <w:rsid w:val="000B4123"/>
    <w:rsid w:val="00115F9E"/>
    <w:rsid w:val="00155BE5"/>
    <w:rsid w:val="001D188C"/>
    <w:rsid w:val="00241413"/>
    <w:rsid w:val="00261F7C"/>
    <w:rsid w:val="002E5709"/>
    <w:rsid w:val="00307594"/>
    <w:rsid w:val="003E4557"/>
    <w:rsid w:val="00400C3E"/>
    <w:rsid w:val="00530DC6"/>
    <w:rsid w:val="00534346"/>
    <w:rsid w:val="00591959"/>
    <w:rsid w:val="005C1A69"/>
    <w:rsid w:val="00600627"/>
    <w:rsid w:val="00731F7A"/>
    <w:rsid w:val="0073756A"/>
    <w:rsid w:val="007460DA"/>
    <w:rsid w:val="00747AFF"/>
    <w:rsid w:val="007A0D81"/>
    <w:rsid w:val="00801900"/>
    <w:rsid w:val="00826F73"/>
    <w:rsid w:val="008A7707"/>
    <w:rsid w:val="008B16DF"/>
    <w:rsid w:val="008D138F"/>
    <w:rsid w:val="00926AD5"/>
    <w:rsid w:val="00A83200"/>
    <w:rsid w:val="00AA2C9E"/>
    <w:rsid w:val="00AF781A"/>
    <w:rsid w:val="00B501C8"/>
    <w:rsid w:val="00BC24B6"/>
    <w:rsid w:val="00BC7EDB"/>
    <w:rsid w:val="00BE522B"/>
    <w:rsid w:val="00BF4477"/>
    <w:rsid w:val="00C24DDD"/>
    <w:rsid w:val="00C40481"/>
    <w:rsid w:val="00CD40AD"/>
    <w:rsid w:val="00CD5D0F"/>
    <w:rsid w:val="00D5243E"/>
    <w:rsid w:val="00D8572C"/>
    <w:rsid w:val="00D94BCE"/>
    <w:rsid w:val="00DD0531"/>
    <w:rsid w:val="00E605AA"/>
    <w:rsid w:val="00EA6A12"/>
    <w:rsid w:val="00F050AA"/>
    <w:rsid w:val="00F4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4CC9FAFE-062C-40F9-90D9-F6138348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5D0F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CD5D0F"/>
    <w:pPr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826F73"/>
    <w:pPr>
      <w:numPr>
        <w:ilvl w:val="1"/>
        <w:numId w:val="30"/>
      </w:numPr>
      <w:tabs>
        <w:tab w:val="clear" w:pos="644"/>
      </w:tabs>
      <w:spacing w:before="120" w:after="120"/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paragraph" w:styleId="Listenabsatz">
    <w:name w:val="List Paragraph"/>
    <w:basedOn w:val="Standard"/>
    <w:uiPriority w:val="34"/>
    <w:qFormat/>
    <w:rsid w:val="0053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H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397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subject/>
  <dc:creator>Martin Studer</dc:creator>
  <cp:keywords/>
  <cp:lastModifiedBy>Martin Studer</cp:lastModifiedBy>
  <cp:revision>4</cp:revision>
  <cp:lastPrinted>2014-02-28T18:44:00Z</cp:lastPrinted>
  <dcterms:created xsi:type="dcterms:W3CDTF">2014-02-28T18:40:00Z</dcterms:created>
  <dcterms:modified xsi:type="dcterms:W3CDTF">2014-02-28T18:44:00Z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</Properties>
</file>