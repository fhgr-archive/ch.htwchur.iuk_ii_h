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A" w:rsidRDefault="00C8045A" w:rsidP="00597AD7">
      <w:pPr>
        <w:pStyle w:val="Ex-Header"/>
      </w:pPr>
      <w:r>
        <w:t>Name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8045A" w:rsidTr="00C8045A">
        <w:tc>
          <w:tcPr>
            <w:tcW w:w="9911" w:type="dxa"/>
          </w:tcPr>
          <w:p w:rsidR="00C8045A" w:rsidRDefault="00C8045A" w:rsidP="00597AD7">
            <w:pPr>
              <w:pStyle w:val="Ex-Header"/>
            </w:pPr>
          </w:p>
          <w:p w:rsidR="00C8045A" w:rsidRDefault="00C8045A" w:rsidP="00597AD7">
            <w:pPr>
              <w:pStyle w:val="Ex-Header"/>
            </w:pPr>
          </w:p>
        </w:tc>
      </w:tr>
    </w:tbl>
    <w:p w:rsidR="00C8045A" w:rsidRDefault="00C8045A" w:rsidP="00597AD7">
      <w:pPr>
        <w:pStyle w:val="Ex-Header"/>
      </w:pPr>
    </w:p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C8045A" w:rsidP="00597AD7">
      <w:r>
        <w:t>20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C8045A" w:rsidP="00597AD7">
      <w:r>
        <w:t>20</w:t>
      </w:r>
      <w:r w:rsidR="00DF3DAD">
        <w:t xml:space="preserve"> min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</w:t>
      </w:r>
      <w:r w:rsidR="00597AD7">
        <w:t xml:space="preserve">Lösungen </w:t>
      </w:r>
      <w:r>
        <w:t xml:space="preserve">entweder </w:t>
      </w:r>
      <w:r w:rsidR="00653094">
        <w:t>elektronisch</w:t>
      </w:r>
      <w:r w:rsidR="00DF3DAD">
        <w:t xml:space="preserve"> </w:t>
      </w:r>
      <w:r>
        <w:t xml:space="preserve">oder </w:t>
      </w:r>
      <w:r w:rsidR="00653094">
        <w:t xml:space="preserve">schriftlich </w:t>
      </w:r>
      <w:r>
        <w:t xml:space="preserve">(z.B. für Grafiken) </w:t>
      </w:r>
      <w:r w:rsidR="00653094">
        <w:t>abgeben</w:t>
      </w:r>
      <w:r>
        <w:t xml:space="preserve">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 xml:space="preserve">Für die </w:t>
      </w:r>
      <w:r w:rsidR="00653094">
        <w:t xml:space="preserve">schriftliche Abgabe </w:t>
      </w:r>
      <w:r>
        <w:t>gilt:</w:t>
      </w:r>
    </w:p>
    <w:p w:rsidR="00597AD7" w:rsidRDefault="002D2A80" w:rsidP="00480076">
      <w:pPr>
        <w:pStyle w:val="Aufzhlungszeichen"/>
        <w:numPr>
          <w:ilvl w:val="1"/>
          <w:numId w:val="36"/>
        </w:numPr>
      </w:pPr>
      <w:r>
        <w:t xml:space="preserve">Falls </w:t>
      </w:r>
      <w:r w:rsidR="00597AD7">
        <w:t xml:space="preserve">Sie Zusatzblätter brauchen, benutzen Sie für jede Aufgabe </w:t>
      </w:r>
      <w:r>
        <w:t xml:space="preserve">ein </w:t>
      </w:r>
      <w:r w:rsidR="00597AD7">
        <w:t>separate</w:t>
      </w:r>
      <w:r>
        <w:t>s Zusatzblatt</w:t>
      </w:r>
      <w:r w:rsidR="00597AD7">
        <w:t>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</w:t>
      </w:r>
      <w:r w:rsidR="00653094">
        <w:t>en auch mit Bleistift schreiben; b</w:t>
      </w:r>
      <w:r>
        <w:t>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722D7A" w:rsidRPr="002D2A80" w:rsidRDefault="008605D1" w:rsidP="002A2414">
      <w:pPr>
        <w:pStyle w:val="Aufzhlungszeichen"/>
        <w:numPr>
          <w:ilvl w:val="0"/>
          <w:numId w:val="37"/>
        </w:numPr>
        <w:rPr>
          <w:color w:val="C00000"/>
        </w:rPr>
      </w:pPr>
      <w:r>
        <w:t xml:space="preserve">Laden Sie die Lösungen ihrer Aufgaben pro Teilaufgabe ins </w:t>
      </w:r>
      <w:proofErr w:type="spellStart"/>
      <w:r>
        <w:t>Moodle</w:t>
      </w:r>
      <w:proofErr w:type="spellEnd"/>
      <w:r>
        <w:t xml:space="preserve"> hoch</w:t>
      </w:r>
      <w:r w:rsidR="002D2A80">
        <w:t>.</w:t>
      </w:r>
    </w:p>
    <w:p w:rsidR="00E75BAF" w:rsidRDefault="00583973" w:rsidP="00E75BAF">
      <w:pPr>
        <w:pStyle w:val="Ex-1start"/>
      </w:pPr>
      <w:r>
        <w:rPr>
          <w:b/>
        </w:rPr>
        <w:lastRenderedPageBreak/>
        <w:t xml:space="preserve">(10 P.) </w:t>
      </w:r>
      <w:r w:rsidR="00E75BAF" w:rsidRPr="00E75BAF">
        <w:rPr>
          <w:b/>
        </w:rPr>
        <w:t>Fehlersuche in</w:t>
      </w:r>
      <w:r w:rsidR="00E75BAF">
        <w:rPr>
          <w:b/>
        </w:rPr>
        <w:t xml:space="preserve"> Animation</w:t>
      </w:r>
      <w:r w:rsidR="00E75BAF">
        <w:t xml:space="preserve">. Die HTML-Datei aufgabe.html enthält eine einfache mit JavaScript erstellte Animation. Nach dem Laden sollte die Seite wie in </w:t>
      </w:r>
      <w:r w:rsidR="00E75BAF">
        <w:fldChar w:fldCharType="begin"/>
      </w:r>
      <w:r w:rsidR="00E75BAF">
        <w:instrText xml:space="preserve"> REF _Ref391645398 \h </w:instrText>
      </w:r>
      <w:r w:rsidR="00E75BAF">
        <w:fldChar w:fldCharType="separate"/>
      </w:r>
      <w:r w:rsidR="006379AA">
        <w:t xml:space="preserve">Abbildung </w:t>
      </w:r>
      <w:r w:rsidR="006379AA">
        <w:rPr>
          <w:noProof/>
        </w:rPr>
        <w:t>1</w:t>
      </w:r>
      <w:r w:rsidR="00E75BAF">
        <w:fldChar w:fldCharType="end"/>
      </w:r>
      <w:r w:rsidR="00E75BAF">
        <w:t xml:space="preserve"> gezeigt aussehen.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1A65F817" wp14:editId="54EB3AD5">
            <wp:extent cx="4923809" cy="2514286"/>
            <wp:effectExtent l="152400" t="152400" r="353060" b="3625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0" w:name="_Ref391645398"/>
      <w:r>
        <w:t xml:space="preserve">Abbildung </w:t>
      </w:r>
      <w:r w:rsidR="007B6823">
        <w:fldChar w:fldCharType="begin"/>
      </w:r>
      <w:r w:rsidR="007B6823">
        <w:instrText xml:space="preserve"> SEQ Abbildung \* ARABIC </w:instrText>
      </w:r>
      <w:r w:rsidR="007B6823">
        <w:fldChar w:fldCharType="separate"/>
      </w:r>
      <w:r w:rsidR="006379AA">
        <w:rPr>
          <w:noProof/>
        </w:rPr>
        <w:t>1</w:t>
      </w:r>
      <w:r w:rsidR="007B6823">
        <w:rPr>
          <w:noProof/>
        </w:rPr>
        <w:fldChar w:fldCharType="end"/>
      </w:r>
      <w:bookmarkEnd w:id="0"/>
      <w:r>
        <w:t xml:space="preserve"> Startzustand der Animation - Bild am linken Rand</w:t>
      </w:r>
    </w:p>
    <w:p w:rsidR="00E75BAF" w:rsidRDefault="00E75BAF" w:rsidP="00E75BAF">
      <w:pPr>
        <w:pStyle w:val="Ex-1cont"/>
      </w:pPr>
      <w:r>
        <w:t xml:space="preserve">Nach dem Drücken auf den Button </w:t>
      </w:r>
      <w:r w:rsidRPr="00CE2D98">
        <w:rPr>
          <w:i/>
        </w:rPr>
        <w:t>Start</w:t>
      </w:r>
      <w:r>
        <w:t xml:space="preserve"> bewegt sich das Bild horizontal nach rechts (siehe </w:t>
      </w:r>
      <w:r>
        <w:fldChar w:fldCharType="begin"/>
      </w:r>
      <w:r>
        <w:instrText xml:space="preserve"> REF _Ref391645430 \h </w:instrText>
      </w:r>
      <w:r>
        <w:fldChar w:fldCharType="separate"/>
      </w:r>
      <w:r w:rsidR="006379AA">
        <w:t xml:space="preserve">Abbildung </w:t>
      </w:r>
      <w:r w:rsidR="006379AA">
        <w:rPr>
          <w:noProof/>
        </w:rPr>
        <w:t>2</w:t>
      </w:r>
      <w:r>
        <w:fldChar w:fldCharType="end"/>
      </w:r>
      <w:r>
        <w:t>):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5F3CEB39" wp14:editId="3F18CE7C">
            <wp:extent cx="4923809" cy="2514286"/>
            <wp:effectExtent l="152400" t="152400" r="353060" b="3625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1" w:name="_Ref391645430"/>
      <w:r>
        <w:t xml:space="preserve">Abbildung </w:t>
      </w:r>
      <w:r w:rsidR="007B6823">
        <w:fldChar w:fldCharType="begin"/>
      </w:r>
      <w:r w:rsidR="007B6823">
        <w:instrText xml:space="preserve"> SEQ Abbildung \* ARABIC </w:instrText>
      </w:r>
      <w:r w:rsidR="007B6823">
        <w:fldChar w:fldCharType="separate"/>
      </w:r>
      <w:r w:rsidR="006379AA">
        <w:rPr>
          <w:noProof/>
        </w:rPr>
        <w:t>2</w:t>
      </w:r>
      <w:r w:rsidR="007B6823">
        <w:rPr>
          <w:noProof/>
        </w:rPr>
        <w:fldChar w:fldCharType="end"/>
      </w:r>
      <w:bookmarkEnd w:id="1"/>
      <w:r>
        <w:t xml:space="preserve"> Zustand in der Animation - Bild bewegt sich horizontal nach rechts</w:t>
      </w:r>
    </w:p>
    <w:p w:rsidR="00E75BAF" w:rsidRDefault="00E75BAF" w:rsidP="00E75BAF">
      <w:pPr>
        <w:pStyle w:val="Ex-1cont"/>
      </w:pPr>
      <w:r>
        <w:t xml:space="preserve">Durch Drücken auf den Button </w:t>
      </w:r>
      <w:proofErr w:type="spellStart"/>
      <w:r w:rsidRPr="008F65F6">
        <w:rPr>
          <w:i/>
        </w:rPr>
        <w:t>Stop</w:t>
      </w:r>
      <w:proofErr w:type="spellEnd"/>
      <w:r>
        <w:t xml:space="preserve"> wird das Bild wieder an den Ausgangspunkt (gemäss </w:t>
      </w:r>
      <w:r>
        <w:fldChar w:fldCharType="begin"/>
      </w:r>
      <w:r>
        <w:instrText xml:space="preserve"> REF _Ref391645398 \h </w:instrText>
      </w:r>
      <w:r>
        <w:fldChar w:fldCharType="separate"/>
      </w:r>
      <w:r w:rsidR="006379AA">
        <w:t xml:space="preserve">Abbildung </w:t>
      </w:r>
      <w:r w:rsidR="006379AA">
        <w:rPr>
          <w:noProof/>
        </w:rPr>
        <w:t>1</w:t>
      </w:r>
      <w:r>
        <w:fldChar w:fldCharType="end"/>
      </w:r>
      <w:r>
        <w:t>) zurückgesetzt.</w:t>
      </w:r>
    </w:p>
    <w:p w:rsidR="00E75BAF" w:rsidRPr="0046051F" w:rsidRDefault="00E75BAF" w:rsidP="00E75BAF">
      <w:pPr>
        <w:pStyle w:val="Ex-1cont"/>
      </w:pPr>
    </w:p>
    <w:p w:rsidR="00E75BAF" w:rsidRDefault="00E75BAF" w:rsidP="00E75BAF">
      <w:pPr>
        <w:pStyle w:val="Ex-1cont"/>
      </w:pPr>
      <w:r w:rsidRPr="0046051F">
        <w:t xml:space="preserve">Finden </w:t>
      </w:r>
      <w:r>
        <w:t>Sie die vier Fehler!</w:t>
      </w: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15765C" w:rsidRDefault="0015765C" w:rsidP="0015765C">
      <w:pPr>
        <w:pStyle w:val="Ex-1cont"/>
      </w:pPr>
    </w:p>
    <w:p w:rsidR="00583973" w:rsidRDefault="009C605C" w:rsidP="00583973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>
        <w:rPr>
          <w:b/>
        </w:rPr>
        <w:lastRenderedPageBreak/>
        <w:t xml:space="preserve">(10 P.) </w:t>
      </w:r>
      <w:r w:rsidR="00583973" w:rsidRPr="00D8251D">
        <w:rPr>
          <w:b/>
        </w:rPr>
        <w:t>Verschmutzung des globalen Namensraumes</w:t>
      </w:r>
      <w:r w:rsidR="00583973">
        <w:rPr>
          <w:b/>
        </w:rPr>
        <w:t xml:space="preserve"> (</w:t>
      </w:r>
      <w:proofErr w:type="spellStart"/>
      <w:r w:rsidR="00583973">
        <w:rPr>
          <w:b/>
        </w:rPr>
        <w:t>window.onload</w:t>
      </w:r>
      <w:proofErr w:type="spellEnd"/>
      <w:r w:rsidR="00583973">
        <w:rPr>
          <w:b/>
        </w:rPr>
        <w:t>)</w:t>
      </w:r>
      <w:r w:rsidR="00583973" w:rsidRPr="00D8251D">
        <w:rPr>
          <w:b/>
        </w:rPr>
        <w:t>.</w:t>
      </w:r>
      <w:r w:rsidR="00583973" w:rsidRPr="00D8251D">
        <w:t xml:space="preserve"> </w:t>
      </w:r>
      <w:r w:rsidR="00583973">
        <w:t xml:space="preserve">Die HTML-Datei aufgabe.html enthält eine einfache HTML-Form, welche mit JavaScript validiert wird. </w:t>
      </w:r>
      <w:r w:rsidR="00583973" w:rsidRPr="00D8251D">
        <w:t xml:space="preserve">(Quelle: </w:t>
      </w:r>
      <w:hyperlink r:id="rId9" w:history="1">
        <w:r w:rsidR="006379AA" w:rsidRPr="007B2211">
          <w:rPr>
            <w:rStyle w:val="Hyperlink"/>
            <w:sz w:val="20"/>
          </w:rPr>
          <w:t>http://www.w3resource.com/javascript/form/example-javascript-form-validation.html</w:t>
        </w:r>
      </w:hyperlink>
      <w:bookmarkStart w:id="2" w:name="_GoBack"/>
      <w:bookmarkEnd w:id="2"/>
      <w:r w:rsidR="00583973" w:rsidRPr="00D8251D">
        <w:t>).</w:t>
      </w:r>
    </w:p>
    <w:p w:rsidR="00583973" w:rsidRDefault="00583973" w:rsidP="00583973">
      <w:pPr>
        <w:pStyle w:val="Ex-1cont"/>
      </w:pPr>
    </w:p>
    <w:p w:rsidR="00583973" w:rsidRDefault="009C605C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 xml:space="preserve">(4 P.) </w:t>
      </w:r>
      <w:r w:rsidR="00583973">
        <w:t>Mit wie vielen Namen wird der globale Namensraum durch den JavaScript-Code in den Dateien aufgabe.html und aufgabe.js verschmutzt?</w:t>
      </w: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9C605C" w:rsidRDefault="009C605C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9C605C" w:rsidRPr="00E7201E" w:rsidRDefault="009C605C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583973" w:rsidRPr="00721D98" w:rsidRDefault="00583973" w:rsidP="00583973">
      <w:pPr>
        <w:pStyle w:val="Ex-2cont"/>
        <w:shd w:val="clear" w:color="auto" w:fill="F2F2F2" w:themeFill="background1" w:themeFillShade="F2"/>
      </w:pPr>
    </w:p>
    <w:p w:rsidR="00583973" w:rsidRDefault="00583973" w:rsidP="00583973">
      <w:pPr>
        <w:pStyle w:val="Ex-1cont"/>
      </w:pPr>
    </w:p>
    <w:p w:rsidR="00583973" w:rsidRDefault="009C605C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 xml:space="preserve">(6 P.) </w:t>
      </w:r>
      <w:r w:rsidR="00583973">
        <w:t>Korrigieren Sie (unter Beibehaltung der Funktionalität) so, dass der globale Namensraum nicht mehr verschmutzt wird.</w:t>
      </w:r>
    </w:p>
    <w:p w:rsidR="00583973" w:rsidRDefault="00583973" w:rsidP="00583973">
      <w:pPr>
        <w:pStyle w:val="Ex-2cont"/>
      </w:pPr>
      <w:r>
        <w:t xml:space="preserve">Nutzen Sie </w:t>
      </w:r>
    </w:p>
    <w:p w:rsidR="00583973" w:rsidRDefault="00583973" w:rsidP="00583973">
      <w:pPr>
        <w:pStyle w:val="Ex-2cont"/>
      </w:pPr>
      <w:r>
        <w:tab/>
      </w:r>
      <w:proofErr w:type="spellStart"/>
      <w:r>
        <w:t>window.onload</w:t>
      </w:r>
      <w:proofErr w:type="spellEnd"/>
      <w:r>
        <w:t xml:space="preserve"> = …</w:t>
      </w:r>
    </w:p>
    <w:p w:rsidR="00583973" w:rsidRPr="008B1EFC" w:rsidRDefault="00583973" w:rsidP="00583973">
      <w:pPr>
        <w:pStyle w:val="Ex-2cont"/>
      </w:pP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</w:p>
    <w:p w:rsidR="00583973" w:rsidRPr="00E920B5" w:rsidRDefault="00583973" w:rsidP="00583973">
      <w:pPr>
        <w:pStyle w:val="Ex-2cont"/>
        <w:shd w:val="clear" w:color="auto" w:fill="F2F2F2" w:themeFill="background1" w:themeFillShade="F2"/>
      </w:pPr>
    </w:p>
    <w:p w:rsidR="00583973" w:rsidRPr="0015765C" w:rsidRDefault="00583973" w:rsidP="0015765C">
      <w:pPr>
        <w:pStyle w:val="Ex-1cont"/>
      </w:pPr>
    </w:p>
    <w:sectPr w:rsidR="00583973" w:rsidRPr="0015765C" w:rsidSect="00CD5D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823" w:rsidRDefault="007B6823">
      <w:r>
        <w:separator/>
      </w:r>
    </w:p>
  </w:endnote>
  <w:endnote w:type="continuationSeparator" w:id="0">
    <w:p w:rsidR="007B6823" w:rsidRDefault="007B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6379AA">
      <w:rPr>
        <w:rStyle w:val="Seitenzahl"/>
        <w:noProof/>
      </w:rPr>
      <w:t>2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6379AA">
      <w:rPr>
        <w:rStyle w:val="Seitenzahl"/>
        <w:noProof/>
      </w:rPr>
      <w:t>3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6379AA">
      <w:rPr>
        <w:rFonts w:cs="Arial"/>
        <w:noProof/>
        <w:sz w:val="12"/>
        <w:szCs w:val="12"/>
        <w:lang w:val="de-DE"/>
      </w:rPr>
      <w:t>Pruefung.docx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6379AA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6379AA">
      <w:rPr>
        <w:rStyle w:val="Seitenzahl"/>
        <w:rFonts w:cs="Arial"/>
        <w:noProof/>
        <w:sz w:val="12"/>
        <w:szCs w:val="12"/>
      </w:rPr>
      <w:t>3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D32380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fldSimple w:instr=" AUTHOR  \* MERGEFORMAT ">
      <w:r w:rsidR="006379AA" w:rsidRPr="006379AA">
        <w:rPr>
          <w:rFonts w:cs="Arial"/>
          <w:noProof/>
          <w:sz w:val="12"/>
          <w:szCs w:val="12"/>
        </w:rPr>
        <w:t>Martin Studer</w:t>
      </w:r>
    </w:fldSimple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6379AA">
      <w:rPr>
        <w:rFonts w:cs="Arial"/>
        <w:noProof/>
        <w:sz w:val="12"/>
        <w:szCs w:val="12"/>
      </w:rPr>
      <w:t>27.06.2014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823" w:rsidRDefault="007B6823">
      <w:r>
        <w:separator/>
      </w:r>
    </w:p>
  </w:footnote>
  <w:footnote w:type="continuationSeparator" w:id="0">
    <w:p w:rsidR="007B6823" w:rsidRDefault="007B6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2C9E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F406CF">
      <w:rPr>
        <w:rFonts w:ascii="Rockwell" w:hAnsi="Rockwell"/>
        <w:i/>
        <w:sz w:val="20"/>
        <w:vertAlign w:val="superscript"/>
      </w:rPr>
      <w:t>NTB</w:t>
    </w:r>
    <w:r w:rsidR="00081A38">
      <w:rPr>
        <w:rFonts w:ascii="Rockwell" w:hAnsi="Rockwell"/>
        <w:sz w:val="20"/>
      </w:rPr>
      <w:t xml:space="preserve"> / Studienrichtung IKS</w:t>
    </w:r>
  </w:p>
  <w:p w:rsidR="00BC24B6" w:rsidRPr="00441BCA" w:rsidRDefault="009D7377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rPr>
        <w:rFonts w:ascii="Rockwell" w:hAnsi="Rockwell"/>
        <w:sz w:val="20"/>
      </w:rPr>
      <w:t>HTML5, JavaScript, PHP</w:t>
    </w:r>
    <w:r w:rsidR="00115F9E" w:rsidRPr="00441BCA">
      <w:rPr>
        <w:rFonts w:ascii="Rockwell" w:hAnsi="Rockwell"/>
        <w:sz w:val="20"/>
      </w:rPr>
      <w:t xml:space="preserve"> (</w:t>
    </w:r>
    <w:proofErr w:type="spellStart"/>
    <w:r w:rsidR="00BE4F54" w:rsidRPr="00441BCA">
      <w:rPr>
        <w:rFonts w:ascii="Rockwell" w:hAnsi="Rockwell"/>
        <w:sz w:val="20"/>
      </w:rPr>
      <w:t>IuK</w:t>
    </w:r>
    <w:r>
      <w:rPr>
        <w:rFonts w:ascii="Rockwell" w:hAnsi="Rockwell"/>
        <w:sz w:val="20"/>
      </w:rPr>
      <w:t>_II</w:t>
    </w:r>
    <w:r w:rsidR="005D00AB" w:rsidRPr="00441BCA">
      <w:rPr>
        <w:rFonts w:ascii="Rockwell" w:hAnsi="Rockwell"/>
        <w:sz w:val="20"/>
      </w:rPr>
      <w:t>_</w:t>
    </w:r>
    <w:r>
      <w:rPr>
        <w:rFonts w:ascii="Rockwell" w:hAnsi="Rockwell"/>
        <w:sz w:val="20"/>
      </w:rPr>
      <w:t>H</w:t>
    </w:r>
    <w:proofErr w:type="spellEnd"/>
    <w:r w:rsidR="00115F9E" w:rsidRPr="00441BCA">
      <w:rPr>
        <w:rFonts w:ascii="Rockwell" w:hAnsi="Rockwell"/>
        <w:sz w:val="20"/>
      </w:rPr>
      <w:t>)</w:t>
    </w:r>
  </w:p>
  <w:p w:rsidR="00BC24B6" w:rsidRDefault="006004B2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Probeprüfung </w:t>
    </w:r>
    <w:r w:rsidR="00E75BAF">
      <w:t>Modulschluss</w:t>
    </w:r>
    <w:r w:rsidR="004731BA">
      <w:t>p</w:t>
    </w:r>
    <w:r w:rsidR="003151C9">
      <w:t>rüfung</w:t>
    </w:r>
    <w:r w:rsidR="005164D8">
      <w:t xml:space="preserve"> </w:t>
    </w:r>
    <w:r w:rsidR="008605D1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51398"/>
    <w:multiLevelType w:val="hybridMultilevel"/>
    <w:tmpl w:val="D4F6790C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373D80"/>
    <w:multiLevelType w:val="hybridMultilevel"/>
    <w:tmpl w:val="10E0CD68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54D"/>
    <w:multiLevelType w:val="hybridMultilevel"/>
    <w:tmpl w:val="232A67B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91283"/>
    <w:multiLevelType w:val="hybridMultilevel"/>
    <w:tmpl w:val="BABA01E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23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21"/>
  </w:num>
  <w:num w:numId="10">
    <w:abstractNumId w:val="18"/>
  </w:num>
  <w:num w:numId="11">
    <w:abstractNumId w:val="1"/>
  </w:num>
  <w:num w:numId="12">
    <w:abstractNumId w:val="8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1"/>
  </w:num>
  <w:num w:numId="37">
    <w:abstractNumId w:val="13"/>
  </w:num>
  <w:num w:numId="38">
    <w:abstractNumId w:val="23"/>
  </w:num>
  <w:num w:numId="39">
    <w:abstractNumId w:val="15"/>
  </w:num>
  <w:num w:numId="40">
    <w:abstractNumId w:val="17"/>
  </w:num>
  <w:num w:numId="41">
    <w:abstractNumId w:val="12"/>
  </w:num>
  <w:num w:numId="42">
    <w:abstractNumId w:val="14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56A24"/>
    <w:rsid w:val="0006032C"/>
    <w:rsid w:val="0007010E"/>
    <w:rsid w:val="00081A38"/>
    <w:rsid w:val="000A534B"/>
    <w:rsid w:val="000B0503"/>
    <w:rsid w:val="000B6BCF"/>
    <w:rsid w:val="000D5B92"/>
    <w:rsid w:val="000E0CA6"/>
    <w:rsid w:val="000F2EFA"/>
    <w:rsid w:val="000F3FD0"/>
    <w:rsid w:val="00115F9E"/>
    <w:rsid w:val="00120545"/>
    <w:rsid w:val="001254CF"/>
    <w:rsid w:val="001325AE"/>
    <w:rsid w:val="00144D50"/>
    <w:rsid w:val="0015765C"/>
    <w:rsid w:val="00161A5B"/>
    <w:rsid w:val="001935A2"/>
    <w:rsid w:val="001A5A59"/>
    <w:rsid w:val="001D188C"/>
    <w:rsid w:val="001E402C"/>
    <w:rsid w:val="001F08D9"/>
    <w:rsid w:val="00241247"/>
    <w:rsid w:val="00241413"/>
    <w:rsid w:val="00247DF5"/>
    <w:rsid w:val="002614F5"/>
    <w:rsid w:val="00261F7C"/>
    <w:rsid w:val="002D2A80"/>
    <w:rsid w:val="00304788"/>
    <w:rsid w:val="003050CC"/>
    <w:rsid w:val="00307594"/>
    <w:rsid w:val="003151C9"/>
    <w:rsid w:val="003C21EE"/>
    <w:rsid w:val="003D16AA"/>
    <w:rsid w:val="003E4557"/>
    <w:rsid w:val="003E6414"/>
    <w:rsid w:val="003E767D"/>
    <w:rsid w:val="003F5E10"/>
    <w:rsid w:val="00400C3E"/>
    <w:rsid w:val="004128FE"/>
    <w:rsid w:val="00441BCA"/>
    <w:rsid w:val="0044567F"/>
    <w:rsid w:val="00457474"/>
    <w:rsid w:val="004731BA"/>
    <w:rsid w:val="00480076"/>
    <w:rsid w:val="00482083"/>
    <w:rsid w:val="004945DE"/>
    <w:rsid w:val="004B08BF"/>
    <w:rsid w:val="004B3A6A"/>
    <w:rsid w:val="0050299F"/>
    <w:rsid w:val="00516229"/>
    <w:rsid w:val="005164D8"/>
    <w:rsid w:val="00534346"/>
    <w:rsid w:val="0053702F"/>
    <w:rsid w:val="00583973"/>
    <w:rsid w:val="00591F89"/>
    <w:rsid w:val="00596739"/>
    <w:rsid w:val="00597AD7"/>
    <w:rsid w:val="005D00AB"/>
    <w:rsid w:val="005D040B"/>
    <w:rsid w:val="006004B2"/>
    <w:rsid w:val="00622D3F"/>
    <w:rsid w:val="00624A67"/>
    <w:rsid w:val="00625638"/>
    <w:rsid w:val="006379AA"/>
    <w:rsid w:val="00653094"/>
    <w:rsid w:val="00657961"/>
    <w:rsid w:val="006742E6"/>
    <w:rsid w:val="00674ADA"/>
    <w:rsid w:val="006971B7"/>
    <w:rsid w:val="006E7CB1"/>
    <w:rsid w:val="00722D7A"/>
    <w:rsid w:val="0073756A"/>
    <w:rsid w:val="00747AFF"/>
    <w:rsid w:val="007859AC"/>
    <w:rsid w:val="00794E7B"/>
    <w:rsid w:val="007A53CB"/>
    <w:rsid w:val="007B31A1"/>
    <w:rsid w:val="007B6823"/>
    <w:rsid w:val="007E21AC"/>
    <w:rsid w:val="007E6FB3"/>
    <w:rsid w:val="007F0861"/>
    <w:rsid w:val="008258BB"/>
    <w:rsid w:val="00857631"/>
    <w:rsid w:val="008605D1"/>
    <w:rsid w:val="008713A0"/>
    <w:rsid w:val="00883598"/>
    <w:rsid w:val="008917AD"/>
    <w:rsid w:val="0089277D"/>
    <w:rsid w:val="008A7707"/>
    <w:rsid w:val="008D138F"/>
    <w:rsid w:val="0090715B"/>
    <w:rsid w:val="00923CF5"/>
    <w:rsid w:val="00926AD5"/>
    <w:rsid w:val="00926D07"/>
    <w:rsid w:val="0094006F"/>
    <w:rsid w:val="00955CBF"/>
    <w:rsid w:val="00965FDA"/>
    <w:rsid w:val="00982D90"/>
    <w:rsid w:val="00983F7A"/>
    <w:rsid w:val="0099136D"/>
    <w:rsid w:val="009974D7"/>
    <w:rsid w:val="009A00A8"/>
    <w:rsid w:val="009A1E27"/>
    <w:rsid w:val="009B1176"/>
    <w:rsid w:val="009C605C"/>
    <w:rsid w:val="009D3FA8"/>
    <w:rsid w:val="009D7377"/>
    <w:rsid w:val="00A26337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018D7"/>
    <w:rsid w:val="00B235D7"/>
    <w:rsid w:val="00B331A0"/>
    <w:rsid w:val="00B4477D"/>
    <w:rsid w:val="00B476E4"/>
    <w:rsid w:val="00B501C8"/>
    <w:rsid w:val="00B55729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61BDF"/>
    <w:rsid w:val="00C640A9"/>
    <w:rsid w:val="00C8039D"/>
    <w:rsid w:val="00C8045A"/>
    <w:rsid w:val="00C95295"/>
    <w:rsid w:val="00CA3206"/>
    <w:rsid w:val="00CA5D79"/>
    <w:rsid w:val="00CB06F1"/>
    <w:rsid w:val="00CB40BB"/>
    <w:rsid w:val="00CC6118"/>
    <w:rsid w:val="00CD5D0F"/>
    <w:rsid w:val="00CE1662"/>
    <w:rsid w:val="00D32380"/>
    <w:rsid w:val="00D338F7"/>
    <w:rsid w:val="00D5243E"/>
    <w:rsid w:val="00D6369F"/>
    <w:rsid w:val="00D8572C"/>
    <w:rsid w:val="00D86FFA"/>
    <w:rsid w:val="00DC6B7F"/>
    <w:rsid w:val="00DD0531"/>
    <w:rsid w:val="00DE1B83"/>
    <w:rsid w:val="00DF2FA9"/>
    <w:rsid w:val="00DF3DAD"/>
    <w:rsid w:val="00E202AB"/>
    <w:rsid w:val="00E31587"/>
    <w:rsid w:val="00E3169F"/>
    <w:rsid w:val="00E361E9"/>
    <w:rsid w:val="00E540C6"/>
    <w:rsid w:val="00E605AA"/>
    <w:rsid w:val="00E73273"/>
    <w:rsid w:val="00E737AA"/>
    <w:rsid w:val="00E75BAF"/>
    <w:rsid w:val="00E95A8A"/>
    <w:rsid w:val="00EA4412"/>
    <w:rsid w:val="00EA6A12"/>
    <w:rsid w:val="00EC76DF"/>
    <w:rsid w:val="00F050AA"/>
    <w:rsid w:val="00F050E6"/>
    <w:rsid w:val="00F109FE"/>
    <w:rsid w:val="00F24A9B"/>
    <w:rsid w:val="00F406CF"/>
    <w:rsid w:val="00F4307A"/>
    <w:rsid w:val="00F4412D"/>
    <w:rsid w:val="00F44605"/>
    <w:rsid w:val="00F617D8"/>
    <w:rsid w:val="00F7683A"/>
    <w:rsid w:val="00F769C0"/>
    <w:rsid w:val="00F80152"/>
    <w:rsid w:val="00F82302"/>
    <w:rsid w:val="00F8293E"/>
    <w:rsid w:val="00F96D2B"/>
    <w:rsid w:val="00FA605D"/>
    <w:rsid w:val="00FD54BE"/>
    <w:rsid w:val="00FE28A3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D3EA7473-9ECA-40DA-A141-9BF31ED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javascript/form/example-javascript-form-validation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253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1851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Martin Studer</cp:lastModifiedBy>
  <cp:revision>126</cp:revision>
  <cp:lastPrinted>2014-06-27T13:38:00Z</cp:lastPrinted>
  <dcterms:created xsi:type="dcterms:W3CDTF">2011-04-23T18:53:00Z</dcterms:created>
  <dcterms:modified xsi:type="dcterms:W3CDTF">2014-06-27T13:38:00Z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