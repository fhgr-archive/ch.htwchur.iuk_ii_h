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D7" w:rsidRDefault="00597AD7" w:rsidP="00597AD7">
      <w:pPr>
        <w:pStyle w:val="Ex-Header"/>
      </w:pPr>
      <w:r>
        <w:t>Hilfsmittel</w:t>
      </w:r>
    </w:p>
    <w:p w:rsidR="00597AD7" w:rsidRDefault="00597AD7" w:rsidP="00597AD7">
      <w:r>
        <w:t>Beliebige schriftliche Unterlagen</w:t>
      </w:r>
      <w:r w:rsidR="00FE28A3">
        <w:t>; Internet</w:t>
      </w:r>
    </w:p>
    <w:p w:rsidR="00597AD7" w:rsidRDefault="00597AD7" w:rsidP="00597AD7"/>
    <w:p w:rsidR="00597AD7" w:rsidRDefault="00597AD7" w:rsidP="00597AD7"/>
    <w:p w:rsidR="00597AD7" w:rsidRPr="00A5679D" w:rsidRDefault="00597AD7" w:rsidP="00597AD7">
      <w:pPr>
        <w:pStyle w:val="Ex-Header"/>
      </w:pPr>
      <w:r w:rsidRPr="00A5679D">
        <w:t>Punktzahl</w:t>
      </w:r>
    </w:p>
    <w:p w:rsidR="00597AD7" w:rsidRPr="00A5679D" w:rsidRDefault="00A5679D" w:rsidP="00597AD7">
      <w:r w:rsidRPr="00A5679D">
        <w:t>-</w:t>
      </w:r>
    </w:p>
    <w:p w:rsidR="00597AD7" w:rsidRPr="00A5679D" w:rsidRDefault="00597AD7" w:rsidP="00597AD7"/>
    <w:p w:rsidR="00597AD7" w:rsidRPr="00A5679D" w:rsidRDefault="00597AD7" w:rsidP="00597AD7">
      <w:pPr>
        <w:pStyle w:val="Ex-Header"/>
      </w:pPr>
      <w:r w:rsidRPr="00A5679D">
        <w:t>Zeit</w:t>
      </w:r>
    </w:p>
    <w:p w:rsidR="00597AD7" w:rsidRPr="00E9441F" w:rsidRDefault="00A5679D" w:rsidP="00597AD7">
      <w:r w:rsidRPr="00A5679D">
        <w:t>-</w:t>
      </w:r>
    </w:p>
    <w:p w:rsidR="00597AD7" w:rsidRPr="00E9441F" w:rsidRDefault="00597AD7" w:rsidP="00597AD7"/>
    <w:p w:rsidR="00597AD7" w:rsidRDefault="00597AD7" w:rsidP="00597AD7"/>
    <w:p w:rsidR="00597AD7" w:rsidRPr="00E9441F" w:rsidRDefault="00597AD7" w:rsidP="00597AD7"/>
    <w:p w:rsidR="00597AD7" w:rsidRPr="00E9441F" w:rsidRDefault="00597AD7" w:rsidP="00597AD7">
      <w:pPr>
        <w:pStyle w:val="Ex-Header"/>
      </w:pPr>
      <w:r>
        <w:t>Anweisung</w:t>
      </w:r>
    </w:p>
    <w:p w:rsidR="00597AD7" w:rsidRDefault="00480076" w:rsidP="00B83E5D">
      <w:pPr>
        <w:pStyle w:val="Aufzhlungszeichen"/>
        <w:numPr>
          <w:ilvl w:val="0"/>
          <w:numId w:val="36"/>
        </w:numPr>
      </w:pPr>
      <w:r>
        <w:t xml:space="preserve">Sie können Ihre </w:t>
      </w:r>
      <w:r w:rsidR="00597AD7">
        <w:t xml:space="preserve">Lösungen </w:t>
      </w:r>
      <w:r>
        <w:t>entweder ins elektronische Prüfungsdokument oder in die gedruckte Prüfung (z.B.</w:t>
      </w:r>
      <w:r w:rsidR="006245C6">
        <w:t> </w:t>
      </w:r>
      <w:r>
        <w:t xml:space="preserve">für Grafiken) notieren. </w:t>
      </w:r>
    </w:p>
    <w:p w:rsidR="00480076" w:rsidRDefault="00480076" w:rsidP="00B83E5D">
      <w:pPr>
        <w:pStyle w:val="Aufzhlungszeichen"/>
        <w:numPr>
          <w:ilvl w:val="0"/>
          <w:numId w:val="36"/>
        </w:numPr>
      </w:pPr>
      <w:r>
        <w:t>Für die gedruckte Prüfung gilt:</w:t>
      </w:r>
    </w:p>
    <w:p w:rsidR="00597AD7" w:rsidRDefault="00480076" w:rsidP="00480076">
      <w:pPr>
        <w:pStyle w:val="Aufzhlungszeichen"/>
        <w:numPr>
          <w:ilvl w:val="1"/>
          <w:numId w:val="36"/>
        </w:numPr>
      </w:pPr>
      <w:r>
        <w:t xml:space="preserve">Falls Sie auf </w:t>
      </w:r>
      <w:r w:rsidR="00597AD7">
        <w:t>Falls Sie Zusatzblätter brauchen, benutzen Sie für jede Aufgabe separate Zusatzblätter.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Sie können auch mit Bleistift schreiben.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Benutzen Sie keinen roten Stift.</w:t>
      </w:r>
    </w:p>
    <w:p w:rsidR="00597AD7" w:rsidRDefault="00597AD7" w:rsidP="00597AD7"/>
    <w:p w:rsidR="00597AD7" w:rsidRPr="00E9441F" w:rsidRDefault="00597AD7" w:rsidP="00597AD7"/>
    <w:p w:rsidR="00597AD7" w:rsidRDefault="00597AD7" w:rsidP="00597AD7">
      <w:pPr>
        <w:pStyle w:val="Ex-Header"/>
      </w:pPr>
      <w:r>
        <w:t>Abgabe</w:t>
      </w:r>
    </w:p>
    <w:p w:rsidR="00597AD7" w:rsidRPr="00E9441F" w:rsidRDefault="006245C6" w:rsidP="00480076">
      <w:pPr>
        <w:pStyle w:val="Aufzhlungszeichen"/>
        <w:numPr>
          <w:ilvl w:val="0"/>
          <w:numId w:val="37"/>
        </w:numPr>
      </w:pPr>
      <w:r>
        <w:t xml:space="preserve">Laden Sie </w:t>
      </w:r>
      <w:r w:rsidR="00480076">
        <w:t xml:space="preserve">das Word-Dokument (und eventuelle Anhänge) </w:t>
      </w:r>
      <w:r>
        <w:t xml:space="preserve">in den </w:t>
      </w:r>
      <w:proofErr w:type="spellStart"/>
      <w:r>
        <w:t>Lernraum</w:t>
      </w:r>
      <w:proofErr w:type="spellEnd"/>
      <w:r>
        <w:t xml:space="preserve"> hoch.</w:t>
      </w:r>
    </w:p>
    <w:p w:rsidR="00722D7A" w:rsidRDefault="00722D7A" w:rsidP="00F80152">
      <w:pPr>
        <w:pStyle w:val="Ex-1cont"/>
        <w:rPr>
          <w:color w:val="C00000"/>
        </w:rPr>
      </w:pPr>
    </w:p>
    <w:p w:rsidR="007E21AC" w:rsidRDefault="007E21AC" w:rsidP="007E21AC">
      <w:pPr>
        <w:pStyle w:val="Ex-1start"/>
        <w:numPr>
          <w:ilvl w:val="0"/>
          <w:numId w:val="34"/>
        </w:numPr>
        <w:tabs>
          <w:tab w:val="clear" w:pos="360"/>
          <w:tab w:val="left" w:pos="369"/>
        </w:tabs>
        <w:ind w:left="369" w:hanging="369"/>
      </w:pPr>
      <w:r>
        <w:rPr>
          <w:b/>
        </w:rPr>
        <w:lastRenderedPageBreak/>
        <w:t>JavaScript – 4 gewinnt</w:t>
      </w:r>
      <w:r>
        <w:t xml:space="preserve">. In JavaScript soll das Spiel 4 gewinnt (engl. </w:t>
      </w:r>
      <w:proofErr w:type="spellStart"/>
      <w:r>
        <w:t>connect</w:t>
      </w:r>
      <w:proofErr w:type="spellEnd"/>
      <w:r>
        <w:t xml:space="preserve"> 4) implementiert werden. Dabei werden Spielsteine (engl. </w:t>
      </w:r>
      <w:proofErr w:type="spellStart"/>
      <w:r>
        <w:t>discs</w:t>
      </w:r>
      <w:proofErr w:type="spellEnd"/>
      <w:r>
        <w:t xml:space="preserve">) in ein Spielfeld (engl. </w:t>
      </w:r>
      <w:proofErr w:type="spellStart"/>
      <w:r>
        <w:t>field</w:t>
      </w:r>
      <w:proofErr w:type="spellEnd"/>
      <w:r>
        <w:t>) eingeworfen.</w:t>
      </w:r>
    </w:p>
    <w:p w:rsidR="007E21AC" w:rsidRPr="00855446" w:rsidRDefault="007E21AC" w:rsidP="007E21AC">
      <w:pPr>
        <w:pStyle w:val="Ex-1cont"/>
      </w:pPr>
      <w:r>
        <w:t>Für die Spielsteine werden folgende Konstanten definiert:</w:t>
      </w:r>
    </w:p>
    <w:p w:rsidR="007E21AC" w:rsidRDefault="007E21AC" w:rsidP="007E21AC">
      <w:pPr>
        <w:pStyle w:val="Ex-2Code"/>
      </w:pPr>
      <w:r>
        <w:t xml:space="preserve">// </w:t>
      </w:r>
      <w:proofErr w:type="spellStart"/>
      <w:r>
        <w:t>discs</w:t>
      </w:r>
      <w:proofErr w:type="spellEnd"/>
    </w:p>
    <w:p w:rsidR="007E21AC" w:rsidRDefault="007E21AC" w:rsidP="007E21AC">
      <w:pPr>
        <w:pStyle w:val="Ex-2Code"/>
      </w:pPr>
      <w:proofErr w:type="spellStart"/>
      <w:r>
        <w:t>var</w:t>
      </w:r>
      <w:proofErr w:type="spellEnd"/>
      <w:r>
        <w:t xml:space="preserve"> DISC_YELLOW = "y";</w:t>
      </w:r>
    </w:p>
    <w:p w:rsidR="007E21AC" w:rsidRDefault="007E21AC" w:rsidP="007E21AC">
      <w:pPr>
        <w:pStyle w:val="Ex-2Code"/>
      </w:pPr>
      <w:proofErr w:type="spellStart"/>
      <w:r>
        <w:t>var</w:t>
      </w:r>
      <w:proofErr w:type="spellEnd"/>
      <w:r>
        <w:t xml:space="preserve"> DISC_RED = "r";</w:t>
      </w:r>
    </w:p>
    <w:p w:rsidR="007E21AC" w:rsidRPr="00855446" w:rsidRDefault="007E21AC" w:rsidP="007E21AC">
      <w:pPr>
        <w:pStyle w:val="Ex-2Code"/>
      </w:pPr>
      <w:proofErr w:type="spellStart"/>
      <w:r>
        <w:t>var</w:t>
      </w:r>
      <w:proofErr w:type="spellEnd"/>
      <w:r>
        <w:t xml:space="preserve"> NO_DISC = "_";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Das Spielfeld besteht üblicherweise aus 7 Spalten und 6 Reihen. Dafür soll in JavaScript ein Array genutzt werden, welches wiederum Arrays als Elemente enthält.</w:t>
      </w:r>
    </w:p>
    <w:p w:rsidR="007E21AC" w:rsidRDefault="007E21AC" w:rsidP="007E21AC">
      <w:pPr>
        <w:pStyle w:val="Ex-2Code"/>
      </w:pPr>
      <w:r>
        <w:t xml:space="preserve">//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7E21AC" w:rsidRDefault="007E21AC" w:rsidP="007E21AC">
      <w:pPr>
        <w:pStyle w:val="Ex-2Code"/>
      </w:pPr>
      <w:proofErr w:type="spellStart"/>
      <w:r>
        <w:t>var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Array(7);</w:t>
      </w:r>
    </w:p>
    <w:p w:rsidR="007E21AC" w:rsidRDefault="007E21AC" w:rsidP="007E21AC">
      <w:pPr>
        <w:pStyle w:val="Ex-2Code"/>
      </w:pP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= 0; </w:t>
      </w:r>
      <w:proofErr w:type="spellStart"/>
      <w:r>
        <w:t>column</w:t>
      </w:r>
      <w:proofErr w:type="spellEnd"/>
      <w:r>
        <w:t xml:space="preserve"> &lt; 7; </w:t>
      </w:r>
      <w:proofErr w:type="spellStart"/>
      <w:r>
        <w:t>column</w:t>
      </w:r>
      <w:proofErr w:type="spellEnd"/>
      <w:r>
        <w:t>++) {</w:t>
      </w:r>
    </w:p>
    <w:p w:rsidR="007E21AC" w:rsidRDefault="007E21AC" w:rsidP="007E21AC">
      <w:pPr>
        <w:pStyle w:val="Ex-2Code"/>
      </w:pPr>
      <w:r>
        <w:t xml:space="preserve">    </w:t>
      </w:r>
      <w:proofErr w:type="spellStart"/>
      <w:r>
        <w:t>field</w:t>
      </w:r>
      <w:proofErr w:type="spellEnd"/>
      <w:r>
        <w:t>[</w:t>
      </w:r>
      <w:proofErr w:type="spellStart"/>
      <w:r>
        <w:t>column</w:t>
      </w:r>
      <w:proofErr w:type="spellEnd"/>
      <w:r>
        <w:t xml:space="preserve">] = </w:t>
      </w:r>
      <w:proofErr w:type="spellStart"/>
      <w:r>
        <w:t>new</w:t>
      </w:r>
      <w:proofErr w:type="spellEnd"/>
      <w:r>
        <w:t xml:space="preserve"> Array(6);</w:t>
      </w:r>
    </w:p>
    <w:p w:rsidR="007E21AC" w:rsidRDefault="007E21AC" w:rsidP="007E21AC">
      <w:pPr>
        <w:pStyle w:val="Ex-2Code"/>
      </w:pPr>
      <w:r>
        <w:t>}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 xml:space="preserve">Die Methode </w:t>
      </w:r>
      <w:proofErr w:type="spellStart"/>
      <w:r w:rsidRPr="00620329">
        <w:rPr>
          <w:rFonts w:ascii="Courier New" w:hAnsi="Courier New" w:cs="Courier New"/>
        </w:rPr>
        <w:t>toString</w:t>
      </w:r>
      <w:proofErr w:type="spellEnd"/>
      <w:r>
        <w:t xml:space="preserve"> kann genutzt werden, um ein Spielfeld als String darzustellen.</w:t>
      </w:r>
    </w:p>
    <w:p w:rsidR="007E21AC" w:rsidRPr="00620329" w:rsidRDefault="007E21AC" w:rsidP="007E21AC">
      <w:pPr>
        <w:pStyle w:val="Ex-2Code"/>
      </w:pPr>
      <w:r w:rsidRPr="00620329">
        <w:t>/**</w:t>
      </w:r>
    </w:p>
    <w:p w:rsidR="007E21AC" w:rsidRPr="00620329" w:rsidRDefault="007E21AC" w:rsidP="007E21AC">
      <w:pPr>
        <w:pStyle w:val="Ex-2Code"/>
      </w:pPr>
      <w:r w:rsidRPr="00620329">
        <w:t xml:space="preserve"> * Create a </w:t>
      </w:r>
      <w:proofErr w:type="spellStart"/>
      <w:r w:rsidRPr="00620329">
        <w:t>string</w:t>
      </w:r>
      <w:proofErr w:type="spellEnd"/>
      <w:r w:rsidRPr="00620329">
        <w:t xml:space="preserve"> </w:t>
      </w:r>
      <w:proofErr w:type="spellStart"/>
      <w:r w:rsidRPr="00620329">
        <w:t>representation</w:t>
      </w:r>
      <w:proofErr w:type="spellEnd"/>
      <w:r w:rsidRPr="00620329">
        <w:t xml:space="preserve"> </w:t>
      </w:r>
      <w:proofErr w:type="spellStart"/>
      <w:r w:rsidRPr="00620329">
        <w:t>of</w:t>
      </w:r>
      <w:proofErr w:type="spellEnd"/>
      <w:r w:rsidRPr="00620329">
        <w:t xml:space="preserve"> </w:t>
      </w:r>
      <w:proofErr w:type="spellStart"/>
      <w:r w:rsidRPr="00620329">
        <w:t>the</w:t>
      </w:r>
      <w:proofErr w:type="spellEnd"/>
      <w:r w:rsidRPr="00620329">
        <w:t xml:space="preserve"> </w:t>
      </w:r>
      <w:proofErr w:type="spellStart"/>
      <w:r w:rsidRPr="00620329">
        <w:t>field</w:t>
      </w:r>
      <w:proofErr w:type="spellEnd"/>
      <w:r w:rsidRPr="00620329">
        <w:t>.</w:t>
      </w:r>
    </w:p>
    <w:p w:rsidR="007E21AC" w:rsidRPr="00620329" w:rsidRDefault="007E21AC" w:rsidP="007E21AC">
      <w:pPr>
        <w:pStyle w:val="Ex-2Code"/>
      </w:pPr>
      <w:r w:rsidRPr="00620329">
        <w:t xml:space="preserve"> * </w:t>
      </w:r>
    </w:p>
    <w:p w:rsidR="007E21AC" w:rsidRPr="00620329" w:rsidRDefault="007E21AC" w:rsidP="007E21AC">
      <w:pPr>
        <w:pStyle w:val="Ex-2Code"/>
      </w:pPr>
      <w:r w:rsidRPr="00620329">
        <w:t xml:space="preserve"> * @</w:t>
      </w:r>
      <w:proofErr w:type="spellStart"/>
      <w:r w:rsidRPr="00620329">
        <w:t>param</w:t>
      </w:r>
      <w:proofErr w:type="spellEnd"/>
      <w:r w:rsidRPr="00620329">
        <w:t xml:space="preserve"> </w:t>
      </w:r>
      <w:proofErr w:type="spellStart"/>
      <w:r w:rsidRPr="00620329">
        <w:t>field</w:t>
      </w:r>
      <w:proofErr w:type="spellEnd"/>
      <w:r w:rsidRPr="00620329">
        <w:t xml:space="preserve"> </w:t>
      </w:r>
      <w:proofErr w:type="spellStart"/>
      <w:r w:rsidRPr="00620329">
        <w:t>the</w:t>
      </w:r>
      <w:proofErr w:type="spellEnd"/>
      <w:r w:rsidRPr="00620329">
        <w:t xml:space="preserve"> </w:t>
      </w:r>
      <w:proofErr w:type="spellStart"/>
      <w:r w:rsidRPr="00620329">
        <w:t>field</w:t>
      </w:r>
      <w:proofErr w:type="spellEnd"/>
    </w:p>
    <w:p w:rsidR="007E21AC" w:rsidRPr="00620329" w:rsidRDefault="007E21AC" w:rsidP="007E21AC">
      <w:pPr>
        <w:pStyle w:val="Ex-2Code"/>
      </w:pPr>
      <w:r w:rsidRPr="00620329">
        <w:t xml:space="preserve"> * @</w:t>
      </w:r>
      <w:proofErr w:type="spellStart"/>
      <w:r w:rsidRPr="00620329">
        <w:t>returns</w:t>
      </w:r>
      <w:proofErr w:type="spellEnd"/>
      <w:r w:rsidRPr="00620329">
        <w:t xml:space="preserve"> {String} </w:t>
      </w:r>
      <w:proofErr w:type="spellStart"/>
      <w:r w:rsidRPr="00620329">
        <w:t>the</w:t>
      </w:r>
      <w:proofErr w:type="spellEnd"/>
      <w:r w:rsidRPr="00620329">
        <w:t xml:space="preserve"> </w:t>
      </w:r>
      <w:proofErr w:type="spellStart"/>
      <w:r w:rsidRPr="00620329">
        <w:t>string</w:t>
      </w:r>
      <w:proofErr w:type="spellEnd"/>
      <w:r w:rsidRPr="00620329">
        <w:t xml:space="preserve"> </w:t>
      </w:r>
      <w:proofErr w:type="spellStart"/>
      <w:r w:rsidRPr="00620329">
        <w:t>representation</w:t>
      </w:r>
      <w:proofErr w:type="spellEnd"/>
      <w:r w:rsidRPr="00620329">
        <w:t>.</w:t>
      </w:r>
    </w:p>
    <w:p w:rsidR="007E21AC" w:rsidRPr="00620329" w:rsidRDefault="007E21AC" w:rsidP="007E21AC">
      <w:pPr>
        <w:pStyle w:val="Ex-2Code"/>
      </w:pPr>
      <w:r w:rsidRPr="00620329">
        <w:t xml:space="preserve"> */</w:t>
      </w:r>
    </w:p>
    <w:p w:rsidR="007E21AC" w:rsidRPr="00620329" w:rsidRDefault="007E21AC" w:rsidP="007E21AC">
      <w:pPr>
        <w:pStyle w:val="Ex-2Code"/>
      </w:pPr>
      <w:proofErr w:type="spellStart"/>
      <w:r w:rsidRPr="00620329">
        <w:t>function</w:t>
      </w:r>
      <w:proofErr w:type="spellEnd"/>
      <w:r w:rsidRPr="00620329">
        <w:t xml:space="preserve"> </w:t>
      </w:r>
      <w:proofErr w:type="spellStart"/>
      <w:r w:rsidRPr="00620329">
        <w:t>toString</w:t>
      </w:r>
      <w:proofErr w:type="spellEnd"/>
      <w:r w:rsidRPr="00620329">
        <w:t>(</w:t>
      </w:r>
      <w:proofErr w:type="spellStart"/>
      <w:r w:rsidRPr="00620329">
        <w:t>field</w:t>
      </w:r>
      <w:proofErr w:type="spellEnd"/>
      <w:r w:rsidRPr="00620329">
        <w:t>) {</w:t>
      </w:r>
    </w:p>
    <w:p w:rsidR="007E21AC" w:rsidRDefault="007E21AC" w:rsidP="007E21AC">
      <w:pPr>
        <w:pStyle w:val="Ex-2Code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"";</w:t>
      </w:r>
    </w:p>
    <w:p w:rsidR="007E21AC" w:rsidRDefault="007E21AC" w:rsidP="007E21AC">
      <w:pPr>
        <w:pStyle w:val="Ex-2Code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rowNo</w:t>
      </w:r>
      <w:proofErr w:type="spellEnd"/>
      <w:r>
        <w:t xml:space="preserve"> = 0; </w:t>
      </w:r>
      <w:proofErr w:type="spellStart"/>
      <w:r>
        <w:t>rowNo</w:t>
      </w:r>
      <w:proofErr w:type="spellEnd"/>
      <w:r>
        <w:t xml:space="preserve"> &lt; </w:t>
      </w:r>
      <w:proofErr w:type="spellStart"/>
      <w:r>
        <w:t>field</w:t>
      </w:r>
      <w:proofErr w:type="spellEnd"/>
      <w:r>
        <w:t>[0].</w:t>
      </w:r>
      <w:proofErr w:type="spellStart"/>
      <w:r>
        <w:t>length</w:t>
      </w:r>
      <w:proofErr w:type="spellEnd"/>
      <w:r>
        <w:t xml:space="preserve">; </w:t>
      </w:r>
      <w:proofErr w:type="spellStart"/>
      <w:r>
        <w:t>rowNo</w:t>
      </w:r>
      <w:proofErr w:type="spellEnd"/>
      <w:r>
        <w:t>++) {</w:t>
      </w:r>
    </w:p>
    <w:p w:rsidR="007E21AC" w:rsidRDefault="007E21AC" w:rsidP="007E21AC">
      <w:pPr>
        <w:pStyle w:val="Ex-2Code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columnNo</w:t>
      </w:r>
      <w:proofErr w:type="spellEnd"/>
      <w:r>
        <w:t xml:space="preserve"> = 0; </w:t>
      </w:r>
      <w:proofErr w:type="spellStart"/>
      <w:r>
        <w:t>columnNo</w:t>
      </w:r>
      <w:proofErr w:type="spellEnd"/>
      <w:r>
        <w:t xml:space="preserve"> &lt; </w:t>
      </w:r>
      <w:proofErr w:type="spellStart"/>
      <w:r>
        <w:t>field.length</w:t>
      </w:r>
      <w:proofErr w:type="spellEnd"/>
      <w:r>
        <w:t xml:space="preserve">; </w:t>
      </w:r>
      <w:proofErr w:type="spellStart"/>
      <w:r>
        <w:t>columnNo</w:t>
      </w:r>
      <w:proofErr w:type="spellEnd"/>
      <w:r>
        <w:t>++) {</w:t>
      </w:r>
    </w:p>
    <w:p w:rsidR="007E21AC" w:rsidRDefault="007E21AC" w:rsidP="007E21AC">
      <w:pPr>
        <w:pStyle w:val="Ex-2Code"/>
      </w:pP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disc</w:t>
      </w:r>
      <w:proofErr w:type="spellEnd"/>
      <w:r>
        <w:t xml:space="preserve"> = </w:t>
      </w:r>
      <w:proofErr w:type="spellStart"/>
      <w:r>
        <w:t>field</w:t>
      </w:r>
      <w:proofErr w:type="spellEnd"/>
      <w:r>
        <w:t>[</w:t>
      </w:r>
      <w:proofErr w:type="spellStart"/>
      <w:r>
        <w:t>columnNo</w:t>
      </w:r>
      <w:proofErr w:type="spellEnd"/>
      <w:r>
        <w:t>][</w:t>
      </w:r>
      <w:proofErr w:type="spellStart"/>
      <w:r>
        <w:t>rowNo</w:t>
      </w:r>
      <w:proofErr w:type="spellEnd"/>
      <w:r>
        <w:t>];</w:t>
      </w:r>
    </w:p>
    <w:p w:rsidR="007E21AC" w:rsidRDefault="007E21AC" w:rsidP="007E21AC">
      <w:pPr>
        <w:pStyle w:val="Ex-2Code"/>
      </w:pPr>
      <w:r>
        <w:tab/>
        <w:t xml:space="preserve">    </w:t>
      </w:r>
      <w:r>
        <w:tab/>
      </w:r>
      <w:proofErr w:type="spellStart"/>
      <w:r>
        <w:t>result</w:t>
      </w:r>
      <w:proofErr w:type="spellEnd"/>
      <w:r>
        <w:t xml:space="preserve"> += </w:t>
      </w:r>
      <w:proofErr w:type="spellStart"/>
      <w:r>
        <w:t>disc</w:t>
      </w:r>
      <w:proofErr w:type="spellEnd"/>
      <w:r>
        <w:t xml:space="preserve"> + " ";</w:t>
      </w:r>
    </w:p>
    <w:p w:rsidR="007E21AC" w:rsidRDefault="007E21AC" w:rsidP="007E21AC">
      <w:pPr>
        <w:pStyle w:val="Ex-2Code"/>
      </w:pPr>
      <w:r>
        <w:tab/>
        <w:t xml:space="preserve">    }</w:t>
      </w:r>
    </w:p>
    <w:p w:rsidR="007E21AC" w:rsidRDefault="007E21AC" w:rsidP="007E21AC">
      <w:pPr>
        <w:pStyle w:val="Ex-2Code"/>
      </w:pPr>
      <w:r>
        <w:tab/>
        <w:t xml:space="preserve">    </w:t>
      </w:r>
      <w:proofErr w:type="spellStart"/>
      <w:r>
        <w:t>result</w:t>
      </w:r>
      <w:proofErr w:type="spellEnd"/>
      <w:r>
        <w:t xml:space="preserve"> += "\n";</w:t>
      </w:r>
    </w:p>
    <w:p w:rsidR="007E21AC" w:rsidRDefault="007E21AC" w:rsidP="007E21AC">
      <w:pPr>
        <w:pStyle w:val="Ex-2Code"/>
      </w:pPr>
      <w:r>
        <w:tab/>
        <w:t>}</w:t>
      </w:r>
    </w:p>
    <w:p w:rsidR="007E21AC" w:rsidRDefault="007E21AC" w:rsidP="007E21AC">
      <w:pPr>
        <w:pStyle w:val="Ex-2Code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7E21AC" w:rsidRDefault="007E21AC" w:rsidP="007E21AC">
      <w:pPr>
        <w:pStyle w:val="Ex-2Code"/>
      </w:pPr>
      <w:r w:rsidRPr="00620329">
        <w:t>}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 xml:space="preserve">Die Ausgabe von </w:t>
      </w:r>
    </w:p>
    <w:p w:rsidR="007E21AC" w:rsidRDefault="007E21AC" w:rsidP="007E21AC">
      <w:pPr>
        <w:pStyle w:val="Ex-2Code"/>
      </w:pPr>
      <w:r w:rsidRPr="00620329">
        <w:t>console.log(</w:t>
      </w:r>
      <w:proofErr w:type="spellStart"/>
      <w:r w:rsidRPr="00620329">
        <w:t>toString</w:t>
      </w:r>
      <w:proofErr w:type="spellEnd"/>
      <w:r w:rsidRPr="00620329">
        <w:t>(</w:t>
      </w:r>
      <w:proofErr w:type="spellStart"/>
      <w:r w:rsidRPr="00620329">
        <w:t>field</w:t>
      </w:r>
      <w:proofErr w:type="spellEnd"/>
      <w:r w:rsidRPr="00620329">
        <w:t>));</w:t>
      </w:r>
    </w:p>
    <w:p w:rsidR="007E21AC" w:rsidRDefault="007E21AC" w:rsidP="007E21AC">
      <w:pPr>
        <w:pStyle w:val="Ex-1cont"/>
      </w:pPr>
      <w:r>
        <w:t xml:space="preserve">in der Konsole von </w:t>
      </w:r>
      <w:proofErr w:type="spellStart"/>
      <w:r>
        <w:t>Firebug</w:t>
      </w:r>
      <w:proofErr w:type="spellEnd"/>
      <w:r>
        <w:t xml:space="preserve"> ist</w:t>
      </w:r>
    </w:p>
    <w:p w:rsidR="007E21AC" w:rsidRDefault="007E21AC" w:rsidP="007E21AC">
      <w:pPr>
        <w:pStyle w:val="Ex-1cont"/>
      </w:pPr>
      <w:r>
        <w:rPr>
          <w:noProof/>
          <w:lang w:eastAsia="de-CH"/>
        </w:rPr>
        <w:drawing>
          <wp:inline distT="0" distB="0" distL="0" distR="0" wp14:anchorId="09642A53" wp14:editId="62B86361">
            <wp:extent cx="5972810" cy="1143000"/>
            <wp:effectExtent l="171450" t="171450" r="389890" b="3619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start"/>
        <w:keepNext/>
        <w:numPr>
          <w:ilvl w:val="1"/>
          <w:numId w:val="22"/>
        </w:numPr>
        <w:tabs>
          <w:tab w:val="clear" w:pos="644"/>
        </w:tabs>
        <w:ind w:left="738" w:hanging="369"/>
      </w:pPr>
      <w:r w:rsidRPr="00B75F58">
        <w:rPr>
          <w:b/>
        </w:rPr>
        <w:lastRenderedPageBreak/>
        <w:t>Spielfeld initialisieren</w:t>
      </w:r>
      <w:r>
        <w:t xml:space="preserve">. Das Spielfeld soll mit den Werten </w:t>
      </w:r>
      <w:r w:rsidRPr="00B75F58">
        <w:rPr>
          <w:rFonts w:ascii="Courier New" w:hAnsi="Courier New" w:cs="Courier New"/>
        </w:rPr>
        <w:t>NO_DISC</w:t>
      </w:r>
      <w:r>
        <w:t xml:space="preserve"> initialisiert werden. Schreiben Sie eine Funktion </w:t>
      </w:r>
      <w:proofErr w:type="spellStart"/>
      <w:r>
        <w:t>init</w:t>
      </w:r>
      <w:proofErr w:type="spellEnd"/>
      <w:r>
        <w:t>, welche das gegebene Spielfeld initialisiert.</w:t>
      </w:r>
    </w:p>
    <w:p w:rsidR="007E21AC" w:rsidRDefault="007E21AC" w:rsidP="007E21AC">
      <w:pPr>
        <w:pStyle w:val="Ex-2Code"/>
        <w:keepNext/>
      </w:pPr>
      <w:r>
        <w:t>/**</w:t>
      </w:r>
    </w:p>
    <w:p w:rsidR="007E21AC" w:rsidRDefault="007E21AC" w:rsidP="007E21AC">
      <w:pPr>
        <w:pStyle w:val="Ex-2Code"/>
        <w:keepNext/>
      </w:pPr>
      <w:r>
        <w:t xml:space="preserve"> *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field</w:t>
      </w:r>
      <w:proofErr w:type="spellEnd"/>
      <w:r>
        <w:t>.</w:t>
      </w:r>
    </w:p>
    <w:p w:rsidR="007E21AC" w:rsidRDefault="007E21AC" w:rsidP="007E21AC">
      <w:pPr>
        <w:pStyle w:val="Ex-2Code"/>
        <w:keepNext/>
      </w:pPr>
      <w:r>
        <w:t xml:space="preserve"> * </w:t>
      </w:r>
    </w:p>
    <w:p w:rsidR="007E21AC" w:rsidRDefault="007E21AC" w:rsidP="007E21AC">
      <w:pPr>
        <w:pStyle w:val="Ex-2Code"/>
        <w:keepNext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</w:p>
    <w:p w:rsidR="007E21AC" w:rsidRDefault="007E21AC" w:rsidP="007E21AC">
      <w:pPr>
        <w:pStyle w:val="Ex-2Code"/>
        <w:keepNext/>
      </w:pPr>
      <w:r>
        <w:t xml:space="preserve"> */</w:t>
      </w: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keepNext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nt"/>
      </w:pPr>
    </w:p>
    <w:p w:rsidR="007E21AC" w:rsidRDefault="007E21AC" w:rsidP="007E21AC">
      <w:pPr>
        <w:pStyle w:val="Ex-2cont"/>
      </w:pPr>
      <w:r>
        <w:t>Der Aufruf von folgendem Codeausschnitt (inklusive den vorhergehenden Codeausschnitten)</w:t>
      </w:r>
    </w:p>
    <w:p w:rsidR="007E21AC" w:rsidRDefault="007E21AC" w:rsidP="007E21AC">
      <w:pPr>
        <w:pStyle w:val="Ex-2Code"/>
      </w:pPr>
      <w:proofErr w:type="spellStart"/>
      <w:r>
        <w:t>init</w:t>
      </w:r>
      <w:proofErr w:type="spellEnd"/>
      <w:r>
        <w:t>(</w:t>
      </w:r>
      <w:proofErr w:type="spellStart"/>
      <w:r>
        <w:t>field</w:t>
      </w:r>
      <w:proofErr w:type="spellEnd"/>
      <w:r>
        <w:t>);</w:t>
      </w:r>
    </w:p>
    <w:p w:rsidR="007E21AC" w:rsidRDefault="007E21AC" w:rsidP="007E21AC">
      <w:pPr>
        <w:pStyle w:val="Ex-2Code"/>
      </w:pPr>
      <w:r>
        <w:t>console.log(</w:t>
      </w:r>
      <w:proofErr w:type="spellStart"/>
      <w:r>
        <w:t>toString</w:t>
      </w:r>
      <w:proofErr w:type="spellEnd"/>
      <w:r>
        <w:t>(</w:t>
      </w:r>
      <w:proofErr w:type="spellStart"/>
      <w:r>
        <w:t>field</w:t>
      </w:r>
      <w:proofErr w:type="spellEnd"/>
      <w:r>
        <w:t>));</w:t>
      </w:r>
    </w:p>
    <w:p w:rsidR="007E21AC" w:rsidRDefault="007E21AC" w:rsidP="007E21AC">
      <w:pPr>
        <w:pStyle w:val="Ex-2cont"/>
      </w:pPr>
      <w:r>
        <w:t xml:space="preserve">zeigt in der Konsole von </w:t>
      </w:r>
      <w:proofErr w:type="spellStart"/>
      <w:r>
        <w:t>Firebug</w:t>
      </w:r>
      <w:proofErr w:type="spellEnd"/>
    </w:p>
    <w:p w:rsidR="007E21AC" w:rsidRDefault="007E21AC" w:rsidP="007E21AC">
      <w:pPr>
        <w:pStyle w:val="Ex-2cont"/>
      </w:pPr>
      <w:r>
        <w:rPr>
          <w:noProof/>
          <w:lang w:eastAsia="de-CH"/>
        </w:rPr>
        <w:drawing>
          <wp:inline distT="0" distB="0" distL="0" distR="0" wp14:anchorId="020EFB80" wp14:editId="13D308BD">
            <wp:extent cx="1314450" cy="733425"/>
            <wp:effectExtent l="171450" t="171450" r="381000" b="3714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77936"/>
                    <a:stretch/>
                  </pic:blipFill>
                  <pic:spPr bwMode="auto">
                    <a:xfrm>
                      <a:off x="0" y="0"/>
                      <a:ext cx="1317864" cy="73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1AC" w:rsidRDefault="007E21AC" w:rsidP="007E21AC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 w:rsidRPr="00620329">
        <w:rPr>
          <w:b/>
        </w:rPr>
        <w:t>Spielstein ablegen</w:t>
      </w:r>
      <w:r>
        <w:t xml:space="preserve">. Schreiben Sie eine Funktion </w:t>
      </w:r>
      <w:proofErr w:type="spellStart"/>
      <w:r>
        <w:t>drop</w:t>
      </w:r>
      <w:proofErr w:type="spellEnd"/>
      <w:r>
        <w:t>, welche einen Spielstein ins Spielfeld ablegt.</w:t>
      </w:r>
    </w:p>
    <w:p w:rsidR="007E21AC" w:rsidRDefault="007E21AC" w:rsidP="007E21AC">
      <w:pPr>
        <w:pStyle w:val="Ex-2Code"/>
      </w:pPr>
      <w:r>
        <w:t>/**</w:t>
      </w:r>
    </w:p>
    <w:p w:rsidR="007E21AC" w:rsidRDefault="007E21AC" w:rsidP="007E21AC">
      <w:pPr>
        <w:pStyle w:val="Ex-2Code"/>
      </w:pPr>
      <w:r>
        <w:t xml:space="preserve"> * Drop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column</w:t>
      </w:r>
      <w:proofErr w:type="spellEnd"/>
      <w:r>
        <w:t>.</w:t>
      </w:r>
    </w:p>
    <w:p w:rsidR="007E21AC" w:rsidRDefault="007E21AC" w:rsidP="007E21AC">
      <w:pPr>
        <w:pStyle w:val="Ex-2Code"/>
      </w:pPr>
      <w:r>
        <w:t xml:space="preserve"> * </w:t>
      </w:r>
    </w:p>
    <w:p w:rsidR="007E21AC" w:rsidRDefault="007E21AC" w:rsidP="007E21AC">
      <w:pPr>
        <w:pStyle w:val="Ex-2Code"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disc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</w:t>
      </w:r>
      <w:proofErr w:type="spellEnd"/>
      <w:r>
        <w:t xml:space="preserve">;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DISC_YELLOW </w:t>
      </w:r>
      <w:proofErr w:type="spellStart"/>
      <w:r>
        <w:t>or</w:t>
      </w:r>
      <w:proofErr w:type="spellEnd"/>
      <w:r>
        <w:t xml:space="preserve"> DISC_RED</w:t>
      </w:r>
    </w:p>
    <w:p w:rsidR="007E21AC" w:rsidRDefault="007E21AC" w:rsidP="007E21AC">
      <w:pPr>
        <w:pStyle w:val="Ex-2Code"/>
      </w:pPr>
      <w:r>
        <w:t xml:space="preserve"> * @</w:t>
      </w:r>
      <w:proofErr w:type="spellStart"/>
      <w:r>
        <w:t>param</w:t>
      </w:r>
      <w:proofErr w:type="spellEnd"/>
      <w:r>
        <w:t xml:space="preserve"> {Integer} </w:t>
      </w:r>
      <w:proofErr w:type="spellStart"/>
      <w:r>
        <w:t>columnNo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7E21AC" w:rsidRDefault="007E21AC" w:rsidP="007E21AC">
      <w:pPr>
        <w:pStyle w:val="Ex-2Code"/>
      </w:pPr>
      <w:r>
        <w:t xml:space="preserve"> * @</w:t>
      </w:r>
      <w:proofErr w:type="spellStart"/>
      <w:r>
        <w:t>return</w:t>
      </w:r>
      <w:proofErr w:type="spellEnd"/>
      <w:r>
        <w:t xml:space="preserve"> {Boolean}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on </w:t>
      </w:r>
      <w:proofErr w:type="spellStart"/>
      <w:r>
        <w:t>success</w:t>
      </w:r>
      <w:proofErr w:type="spellEnd"/>
    </w:p>
    <w:p w:rsidR="007E21AC" w:rsidRDefault="007E21AC" w:rsidP="007E21AC">
      <w:pPr>
        <w:pStyle w:val="Ex-2Code"/>
      </w:pPr>
      <w:r>
        <w:t xml:space="preserve"> */</w:t>
      </w: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de"/>
        <w:shd w:val="clear" w:color="auto" w:fill="F2F2F2" w:themeFill="background1" w:themeFillShade="F2"/>
      </w:pPr>
    </w:p>
    <w:p w:rsidR="007E21AC" w:rsidRDefault="007E21AC" w:rsidP="007E21AC">
      <w:pPr>
        <w:pStyle w:val="Ex-2cont"/>
      </w:pPr>
    </w:p>
    <w:p w:rsidR="007E21AC" w:rsidRDefault="007E21AC" w:rsidP="007E21AC">
      <w:pPr>
        <w:pStyle w:val="Ex-2cont"/>
      </w:pPr>
      <w:r>
        <w:t>Der Aufruf von folgendem Codeausschnitt (inklusive den vorhergehenden Codeausschnitten)</w:t>
      </w:r>
    </w:p>
    <w:p w:rsidR="007E21AC" w:rsidRDefault="007E21AC" w:rsidP="007E21AC">
      <w:pPr>
        <w:pStyle w:val="Ex-2Code"/>
      </w:pPr>
      <w:proofErr w:type="spellStart"/>
      <w:r>
        <w:t>drop</w:t>
      </w:r>
      <w:proofErr w:type="spellEnd"/>
      <w:r>
        <w:t>(DISC_YELLOW, 4);</w:t>
      </w:r>
    </w:p>
    <w:p w:rsidR="007E21AC" w:rsidRDefault="007E21AC" w:rsidP="007E21AC">
      <w:pPr>
        <w:pStyle w:val="Ex-2Code"/>
      </w:pPr>
      <w:proofErr w:type="spellStart"/>
      <w:r>
        <w:t>drop</w:t>
      </w:r>
      <w:proofErr w:type="spellEnd"/>
      <w:r>
        <w:t>(DISC_RED, 3);</w:t>
      </w:r>
    </w:p>
    <w:p w:rsidR="007E21AC" w:rsidRDefault="007E21AC" w:rsidP="007E21AC">
      <w:pPr>
        <w:pStyle w:val="Ex-2Code"/>
      </w:pPr>
      <w:proofErr w:type="spellStart"/>
      <w:r>
        <w:t>drop</w:t>
      </w:r>
      <w:proofErr w:type="spellEnd"/>
      <w:r>
        <w:t>(DISC_YELLOW, 4);</w:t>
      </w:r>
    </w:p>
    <w:p w:rsidR="007E21AC" w:rsidRDefault="007E21AC" w:rsidP="007E21AC">
      <w:pPr>
        <w:pStyle w:val="Ex-2Code"/>
      </w:pPr>
      <w:r>
        <w:t>console.log(</w:t>
      </w:r>
      <w:proofErr w:type="spellStart"/>
      <w:r>
        <w:t>toString</w:t>
      </w:r>
      <w:proofErr w:type="spellEnd"/>
      <w:r>
        <w:t>(</w:t>
      </w:r>
      <w:proofErr w:type="spellStart"/>
      <w:r>
        <w:t>field</w:t>
      </w:r>
      <w:proofErr w:type="spellEnd"/>
      <w:r>
        <w:t>));</w:t>
      </w:r>
    </w:p>
    <w:p w:rsidR="007E21AC" w:rsidRDefault="007E21AC" w:rsidP="007E21AC">
      <w:pPr>
        <w:pStyle w:val="Ex-2cont"/>
      </w:pPr>
      <w:r>
        <w:t xml:space="preserve">zeigt in der Konsole von </w:t>
      </w:r>
      <w:proofErr w:type="spellStart"/>
      <w:r>
        <w:t>Firebug</w:t>
      </w:r>
      <w:proofErr w:type="spellEnd"/>
    </w:p>
    <w:p w:rsidR="007E21AC" w:rsidRDefault="007E21AC" w:rsidP="007E21AC">
      <w:pPr>
        <w:pStyle w:val="Ex-2cont"/>
      </w:pPr>
      <w:r>
        <w:rPr>
          <w:noProof/>
          <w:lang w:eastAsia="de-CH"/>
        </w:rPr>
        <w:drawing>
          <wp:inline distT="0" distB="0" distL="0" distR="0" wp14:anchorId="77D5B8E1" wp14:editId="5D228766">
            <wp:extent cx="1314450" cy="720648"/>
            <wp:effectExtent l="171450" t="171450" r="381000" b="3657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77990"/>
                    <a:stretch/>
                  </pic:blipFill>
                  <pic:spPr bwMode="auto">
                    <a:xfrm>
                      <a:off x="0" y="0"/>
                      <a:ext cx="1314590" cy="720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1AC" w:rsidRDefault="007E21AC" w:rsidP="007E21AC">
      <w:pPr>
        <w:pStyle w:val="Ex-2cont"/>
      </w:pPr>
    </w:p>
    <w:p w:rsidR="007E21AC" w:rsidRDefault="007E21AC" w:rsidP="007E21AC">
      <w:pPr>
        <w:pStyle w:val="Ex-2start"/>
        <w:keepNext/>
        <w:numPr>
          <w:ilvl w:val="1"/>
          <w:numId w:val="22"/>
        </w:numPr>
        <w:tabs>
          <w:tab w:val="clear" w:pos="644"/>
        </w:tabs>
        <w:ind w:left="738" w:hanging="369"/>
      </w:pPr>
      <w:r w:rsidRPr="00D24A62">
        <w:rPr>
          <w:b/>
        </w:rPr>
        <w:lastRenderedPageBreak/>
        <w:t>Anzahl Steine in einer Spalte (funktionale Programmierung)</w:t>
      </w:r>
      <w:r>
        <w:t xml:space="preserve">. Schreiben Sie eine Funktion </w:t>
      </w:r>
      <w:proofErr w:type="spellStart"/>
      <w:r>
        <w:t>countDiscsInColumn</w:t>
      </w:r>
      <w:proofErr w:type="spellEnd"/>
      <w:r>
        <w:t>, welche die Anzahl Spielsteine in einer Spalte zählt.</w:t>
      </w:r>
    </w:p>
    <w:p w:rsidR="007E21AC" w:rsidRDefault="007E21AC" w:rsidP="007E21AC">
      <w:pPr>
        <w:pStyle w:val="Ex-2cont"/>
        <w:keepNext/>
      </w:pPr>
      <w:r>
        <w:t xml:space="preserve">Nutzen Sie die Methoden höherer Ordnung </w:t>
      </w:r>
      <w:proofErr w:type="spellStart"/>
      <w:r w:rsidRPr="00D24A62">
        <w:rPr>
          <w:rFonts w:ascii="Courier New" w:hAnsi="Courier New" w:cs="Courier New"/>
        </w:rPr>
        <w:t>map</w:t>
      </w:r>
      <w:proofErr w:type="spellEnd"/>
      <w:r>
        <w:t xml:space="preserve"> und </w:t>
      </w:r>
      <w:proofErr w:type="spellStart"/>
      <w:r w:rsidRPr="00D24A62">
        <w:rPr>
          <w:rFonts w:ascii="Courier New" w:hAnsi="Courier New" w:cs="Courier New"/>
        </w:rPr>
        <w:t>reduce</w:t>
      </w:r>
      <w:proofErr w:type="spellEnd"/>
      <w:r>
        <w:t xml:space="preserve"> von Arrays.</w:t>
      </w:r>
    </w:p>
    <w:p w:rsidR="007E21AC" w:rsidRDefault="007E21AC" w:rsidP="007E21AC">
      <w:pPr>
        <w:pStyle w:val="Ex-2Code"/>
        <w:keepNext/>
      </w:pPr>
      <w:r>
        <w:t>/**</w:t>
      </w:r>
    </w:p>
    <w:p w:rsidR="007E21AC" w:rsidRDefault="007E21AC" w:rsidP="007E21AC">
      <w:pPr>
        <w:pStyle w:val="Ex-2Code"/>
        <w:keepNext/>
      </w:pPr>
      <w:r>
        <w:t xml:space="preserve"> * Count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discs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column</w:t>
      </w:r>
      <w:proofErr w:type="spellEnd"/>
      <w:r>
        <w:t>.</w:t>
      </w:r>
    </w:p>
    <w:p w:rsidR="007E21AC" w:rsidRDefault="007E21AC" w:rsidP="007E21AC">
      <w:pPr>
        <w:pStyle w:val="Ex-2Code"/>
        <w:keepNext/>
      </w:pPr>
      <w:r>
        <w:t xml:space="preserve"> * </w:t>
      </w:r>
    </w:p>
    <w:p w:rsidR="007E21AC" w:rsidRDefault="007E21AC" w:rsidP="007E21AC">
      <w:pPr>
        <w:pStyle w:val="Ex-2Code"/>
        <w:keepNext/>
      </w:pPr>
      <w:r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</w:p>
    <w:p w:rsidR="007E21AC" w:rsidRDefault="007E21AC" w:rsidP="007E21AC">
      <w:pPr>
        <w:pStyle w:val="Ex-2Code"/>
        <w:keepNext/>
      </w:pPr>
      <w:r>
        <w:t xml:space="preserve"> * @</w:t>
      </w:r>
      <w:proofErr w:type="spellStart"/>
      <w:r>
        <w:t>param</w:t>
      </w:r>
      <w:proofErr w:type="spellEnd"/>
      <w:r>
        <w:t xml:space="preserve"> {Integer} </w:t>
      </w:r>
      <w:proofErr w:type="spellStart"/>
      <w:r>
        <w:t>columnNo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</w:p>
    <w:p w:rsidR="007E21AC" w:rsidRDefault="007E21AC" w:rsidP="007E21AC">
      <w:pPr>
        <w:pStyle w:val="Ex-2Code"/>
        <w:keepNext/>
      </w:pPr>
      <w:r>
        <w:t xml:space="preserve"> * @</w:t>
      </w:r>
      <w:proofErr w:type="spellStart"/>
      <w:r>
        <w:t>returns</w:t>
      </w:r>
      <w:proofErr w:type="spellEnd"/>
      <w:r>
        <w:t xml:space="preserve"> {Integer}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discs</w:t>
      </w:r>
      <w:proofErr w:type="spellEnd"/>
      <w:r>
        <w:t xml:space="preserve"> </w:t>
      </w:r>
    </w:p>
    <w:p w:rsidR="007E21AC" w:rsidRDefault="007E21AC" w:rsidP="007E21AC">
      <w:pPr>
        <w:pStyle w:val="Ex-2Code"/>
        <w:keepNext/>
      </w:pPr>
      <w:r>
        <w:t xml:space="preserve"> */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countDiscsInColumn</w:t>
      </w:r>
      <w:proofErr w:type="spellEnd"/>
      <w:r>
        <w:t>(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columnNo</w:t>
      </w:r>
      <w:proofErr w:type="spellEnd"/>
      <w:r>
        <w:t>) {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= </w:t>
      </w:r>
      <w:proofErr w:type="spellStart"/>
      <w:r>
        <w:t>field</w:t>
      </w:r>
      <w:proofErr w:type="spellEnd"/>
      <w:r>
        <w:t>[</w:t>
      </w:r>
      <w:proofErr w:type="spellStart"/>
      <w:r>
        <w:t>columnNo</w:t>
      </w:r>
      <w:proofErr w:type="spellEnd"/>
      <w:r>
        <w:t>];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  <w:t xml:space="preserve">// Teil 1: </w:t>
      </w:r>
      <w:proofErr w:type="spellStart"/>
      <w:r>
        <w:t>map</w:t>
      </w:r>
      <w:proofErr w:type="spellEnd"/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</w:r>
      <w:proofErr w:type="spellStart"/>
      <w:r>
        <w:t>var</w:t>
      </w:r>
      <w:proofErr w:type="spellEnd"/>
      <w:r>
        <w:t xml:space="preserve"> column01 = </w:t>
      </w:r>
      <w:proofErr w:type="spellStart"/>
      <w:r>
        <w:t>column.map</w:t>
      </w:r>
      <w:proofErr w:type="spellEnd"/>
      <w:r>
        <w:t>(</w:t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>
        <w:t xml:space="preserve">); 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  <w:t xml:space="preserve">// Teil 2: </w:t>
      </w:r>
      <w:proofErr w:type="spellStart"/>
      <w:r>
        <w:t>reduce</w:t>
      </w:r>
      <w:proofErr w:type="spellEnd"/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ab/>
      </w:r>
      <w:proofErr w:type="spellStart"/>
      <w:r>
        <w:t>return</w:t>
      </w:r>
      <w:proofErr w:type="spellEnd"/>
      <w:r>
        <w:t xml:space="preserve"> column01.reduce(</w:t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 w:rsidRPr="00D24A62">
        <w:rPr>
          <w:shd w:val="clear" w:color="auto" w:fill="F2F2F2" w:themeFill="background1" w:themeFillShade="F2"/>
        </w:rPr>
        <w:tab/>
      </w:r>
      <w:r>
        <w:t>);</w:t>
      </w:r>
    </w:p>
    <w:p w:rsidR="007E21AC" w:rsidRDefault="007E21AC" w:rsidP="007E21AC">
      <w:pPr>
        <w:pStyle w:val="Ex-2Code"/>
        <w:keepNext/>
        <w:shd w:val="clear" w:color="auto" w:fill="FFFFFF" w:themeFill="background1"/>
      </w:pPr>
      <w:r>
        <w:t>}</w:t>
      </w:r>
    </w:p>
    <w:p w:rsidR="007E21AC" w:rsidRDefault="007E21AC" w:rsidP="007E21AC">
      <w:pPr>
        <w:pStyle w:val="Ex-1cont"/>
        <w:jc w:val="both"/>
        <w:rPr>
          <w:color w:val="C00000"/>
        </w:rPr>
      </w:pPr>
    </w:p>
    <w:p w:rsidR="007E21AC" w:rsidRDefault="007E21AC" w:rsidP="007E21AC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 w:rsidRPr="007464A8">
        <w:rPr>
          <w:b/>
        </w:rPr>
        <w:lastRenderedPageBreak/>
        <w:t>JavaScript – 4 gewinnt II</w:t>
      </w:r>
      <w:r>
        <w:t xml:space="preserve">. Die Lösung aus Aufgabe 1 entspricht </w:t>
      </w:r>
      <w:r w:rsidR="007F0861">
        <w:t xml:space="preserve">nicht </w:t>
      </w:r>
      <w:r>
        <w:t xml:space="preserve">den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>.</w:t>
      </w:r>
    </w:p>
    <w:p w:rsidR="007E21AC" w:rsidRDefault="007E21AC" w:rsidP="007E21AC">
      <w:pPr>
        <w:pStyle w:val="Ex-1cont"/>
      </w:pPr>
      <w:r w:rsidRPr="007464A8">
        <w:t>Schr</w:t>
      </w:r>
      <w:r>
        <w:t>eiben Sie ihre Lösung von Aufgabe 1 so um, dass Sie objekt-orientiert wie folgt verwendet werden kann. Ihre Lösung darf den globalen Namensraum um maximal 1 Element bereichern.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Code"/>
      </w:pPr>
      <w:proofErr w:type="spellStart"/>
      <w:r>
        <w:t>var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Field(5,5);</w:t>
      </w:r>
    </w:p>
    <w:p w:rsidR="007E21AC" w:rsidRDefault="007E21AC" w:rsidP="007E21AC">
      <w:pPr>
        <w:pStyle w:val="Ex-2Code"/>
      </w:pPr>
      <w:r>
        <w:t>console.log(</w:t>
      </w:r>
      <w:proofErr w:type="spellStart"/>
      <w:r>
        <w:t>field.toString</w:t>
      </w:r>
      <w:proofErr w:type="spellEnd"/>
      <w:r>
        <w:t>());</w:t>
      </w:r>
    </w:p>
    <w:p w:rsidR="007E21AC" w:rsidRDefault="007E21AC" w:rsidP="007E21AC">
      <w:pPr>
        <w:pStyle w:val="Ex-2Code"/>
      </w:pPr>
      <w:proofErr w:type="spellStart"/>
      <w:r>
        <w:t>field.drop</w:t>
      </w:r>
      <w:proofErr w:type="spellEnd"/>
      <w:r>
        <w:t>(</w:t>
      </w:r>
      <w:proofErr w:type="spellStart"/>
      <w:r>
        <w:t>Field.DISC_YELLOW</w:t>
      </w:r>
      <w:proofErr w:type="spellEnd"/>
      <w:r>
        <w:t>, 4);</w:t>
      </w:r>
    </w:p>
    <w:p w:rsidR="007E21AC" w:rsidRDefault="007E21AC" w:rsidP="007E21AC">
      <w:pPr>
        <w:pStyle w:val="Ex-2Code"/>
      </w:pPr>
      <w:proofErr w:type="spellStart"/>
      <w:r>
        <w:t>field.drop</w:t>
      </w:r>
      <w:proofErr w:type="spellEnd"/>
      <w:r>
        <w:t>(</w:t>
      </w:r>
      <w:proofErr w:type="spellStart"/>
      <w:r>
        <w:t>Field.DISC_RED</w:t>
      </w:r>
      <w:proofErr w:type="spellEnd"/>
      <w:r>
        <w:t>, 3);</w:t>
      </w:r>
    </w:p>
    <w:p w:rsidR="007E21AC" w:rsidRDefault="007E21AC" w:rsidP="007E21AC">
      <w:pPr>
        <w:pStyle w:val="Ex-2Code"/>
      </w:pPr>
      <w:proofErr w:type="spellStart"/>
      <w:r>
        <w:t>field.drop</w:t>
      </w:r>
      <w:proofErr w:type="spellEnd"/>
      <w:r>
        <w:t>(</w:t>
      </w:r>
      <w:proofErr w:type="spellStart"/>
      <w:r>
        <w:t>Field.DISC_YELLOW</w:t>
      </w:r>
      <w:proofErr w:type="spellEnd"/>
      <w:r>
        <w:t>, 4);</w:t>
      </w:r>
    </w:p>
    <w:p w:rsidR="007E21AC" w:rsidRDefault="007E21AC" w:rsidP="007E21AC">
      <w:pPr>
        <w:pStyle w:val="Ex-2Code"/>
      </w:pPr>
      <w:r>
        <w:t>console.log(</w:t>
      </w:r>
      <w:proofErr w:type="spellStart"/>
      <w:r>
        <w:t>field.toString</w:t>
      </w:r>
      <w:proofErr w:type="spellEnd"/>
      <w:r>
        <w:t>());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 xml:space="preserve">In der </w:t>
      </w:r>
      <w:proofErr w:type="spellStart"/>
      <w:r>
        <w:t>Firebug</w:t>
      </w:r>
      <w:proofErr w:type="spellEnd"/>
      <w:r>
        <w:t xml:space="preserve"> Konsole soll folgendes angezeigt werden:</w:t>
      </w:r>
    </w:p>
    <w:p w:rsidR="007E21AC" w:rsidRPr="007464A8" w:rsidRDefault="007E21AC" w:rsidP="007E21AC">
      <w:pPr>
        <w:pStyle w:val="Ex-1cont"/>
      </w:pPr>
      <w:r>
        <w:rPr>
          <w:noProof/>
          <w:lang w:eastAsia="de-CH"/>
        </w:rPr>
        <w:drawing>
          <wp:inline distT="0" distB="0" distL="0" distR="0" wp14:anchorId="63F7E7FE" wp14:editId="388BF7BB">
            <wp:extent cx="1647619" cy="1609524"/>
            <wp:effectExtent l="171450" t="171450" r="372110" b="35306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609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AC" w:rsidRDefault="007E21AC" w:rsidP="007E21AC">
      <w:pPr>
        <w:pStyle w:val="Ex-1cont"/>
        <w:jc w:val="both"/>
        <w:rPr>
          <w:color w:val="C00000"/>
        </w:rPr>
      </w:pPr>
    </w:p>
    <w:p w:rsidR="007E21AC" w:rsidRDefault="007E21AC" w:rsidP="007E21AC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 w:rsidRPr="00CA12E3">
        <w:rPr>
          <w:b/>
        </w:rPr>
        <w:lastRenderedPageBreak/>
        <w:t>JavaScript – 4 gewinnt III</w:t>
      </w:r>
      <w:r>
        <w:t xml:space="preserve">. </w:t>
      </w:r>
      <w:bookmarkStart w:id="0" w:name="_GoBack"/>
      <w:r>
        <w:t>In Aufgabe 2 haben Sie das Spiel 4 gewinnt in JavaScript implementiert. Als nächstes soll das Spiel ins Web.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Die Web-Seite soll wie folgt aussehen. Funktionalität:</w:t>
      </w:r>
    </w:p>
    <w:p w:rsidR="007E21AC" w:rsidRDefault="007E21AC" w:rsidP="007E21AC">
      <w:pPr>
        <w:pStyle w:val="Ex-1cont"/>
        <w:numPr>
          <w:ilvl w:val="0"/>
          <w:numId w:val="39"/>
        </w:numPr>
      </w:pPr>
      <w:r>
        <w:t>Klick auf eine Spalte fügt einen neuen Spielstein hinzu.</w:t>
      </w:r>
    </w:p>
    <w:p w:rsidR="007E21AC" w:rsidRDefault="007E21AC" w:rsidP="007E21AC">
      <w:pPr>
        <w:pStyle w:val="Ex-1cont"/>
        <w:numPr>
          <w:ilvl w:val="0"/>
          <w:numId w:val="39"/>
        </w:numPr>
      </w:pPr>
      <w:r>
        <w:t xml:space="preserve">Klick auf </w:t>
      </w:r>
      <w:proofErr w:type="spellStart"/>
      <w:r>
        <w:t>Init</w:t>
      </w:r>
      <w:proofErr w:type="spellEnd"/>
      <w:r>
        <w:t xml:space="preserve"> löscht das Spielfeld. </w:t>
      </w:r>
    </w:p>
    <w:p w:rsidR="007E21AC" w:rsidRDefault="007E21AC" w:rsidP="007E21AC">
      <w:pPr>
        <w:pStyle w:val="Ex-1cont"/>
      </w:pPr>
      <w:r>
        <w:rPr>
          <w:noProof/>
          <w:lang w:eastAsia="de-CH"/>
        </w:rPr>
        <w:drawing>
          <wp:inline distT="0" distB="0" distL="0" distR="0" wp14:anchorId="56C644AD" wp14:editId="0F458448">
            <wp:extent cx="5009524" cy="3952381"/>
            <wp:effectExtent l="171450" t="171450" r="381635" b="35306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9523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AC" w:rsidRDefault="00587DC1" w:rsidP="007E21AC">
      <w:pPr>
        <w:pStyle w:val="Ex-1cont"/>
      </w:pPr>
      <w:r>
        <w:t xml:space="preserve">Gegen ist die Datei </w:t>
      </w:r>
      <w:r>
        <w:t>connect4.js</w:t>
      </w:r>
      <w:r>
        <w:t xml:space="preserve">. Die Datei enthält zusätzlich die Klasse </w:t>
      </w:r>
      <w:proofErr w:type="spellStart"/>
      <w:r w:rsidRPr="00587DC1">
        <w:rPr>
          <w:rFonts w:ascii="Courier New" w:hAnsi="Courier New" w:cs="Courier New"/>
        </w:rPr>
        <w:t>FieldAsTable</w:t>
      </w:r>
      <w:proofErr w:type="spellEnd"/>
      <w:r>
        <w:t>. Nutzen Sie die Klasse, um das Spiel zu implementieren.</w:t>
      </w:r>
    </w:p>
    <w:p w:rsidR="00587DC1" w:rsidRDefault="00587DC1" w:rsidP="007E21AC">
      <w:pPr>
        <w:pStyle w:val="Ex-1cont"/>
      </w:pPr>
    </w:p>
    <w:p w:rsidR="00587DC1" w:rsidRDefault="00587DC1" w:rsidP="007E21AC">
      <w:pPr>
        <w:pStyle w:val="Ex-1cont"/>
      </w:pPr>
      <w:r>
        <w:t>Fügen Sie den fehlenden Code an die markierte Stelle in der Datei connect4.html ein.</w:t>
      </w:r>
    </w:p>
    <w:p w:rsidR="007E21AC" w:rsidRDefault="007E21AC" w:rsidP="007E21AC">
      <w:pPr>
        <w:pStyle w:val="Ex-1cont"/>
      </w:pPr>
    </w:p>
    <w:p w:rsidR="007158AC" w:rsidRDefault="007E21AC" w:rsidP="007158AC">
      <w:pPr>
        <w:pStyle w:val="Ex-2start"/>
      </w:pPr>
      <w:r w:rsidRPr="00234C92">
        <w:rPr>
          <w:b/>
        </w:rPr>
        <w:t xml:space="preserve">Anzeige des Spielfeldes. </w:t>
      </w:r>
      <w:r>
        <w:t xml:space="preserve">Das Spielfeld soll mittels der </w:t>
      </w:r>
      <w:r w:rsidR="00587DC1">
        <w:t xml:space="preserve">Klasse </w:t>
      </w:r>
      <w:r>
        <w:t xml:space="preserve">zu Beginn </w:t>
      </w:r>
      <w:proofErr w:type="spellStart"/>
      <w:r w:rsidR="00587DC1" w:rsidRPr="00587DC1">
        <w:rPr>
          <w:rFonts w:ascii="Courier New" w:hAnsi="Courier New" w:cs="Courier New"/>
        </w:rPr>
        <w:t>FieldAsTable</w:t>
      </w:r>
      <w:proofErr w:type="spellEnd"/>
      <w:r w:rsidR="00587DC1">
        <w:t xml:space="preserve"> </w:t>
      </w:r>
      <w:r>
        <w:t xml:space="preserve">hinzugefügt werden. </w:t>
      </w:r>
      <w:r w:rsidR="00587DC1">
        <w:t xml:space="preserve">Die </w:t>
      </w:r>
      <w:r w:rsidR="007158AC">
        <w:t xml:space="preserve">Funktion </w:t>
      </w:r>
      <w:proofErr w:type="spellStart"/>
      <w:r w:rsidR="007158AC" w:rsidRPr="007158AC">
        <w:rPr>
          <w:rFonts w:ascii="Courier New" w:hAnsi="Courier New" w:cs="Courier New"/>
        </w:rPr>
        <w:t>createElement</w:t>
      </w:r>
      <w:proofErr w:type="spellEnd"/>
      <w:r w:rsidR="007158AC">
        <w:t xml:space="preserve"> kann verwendet werden, um ein &lt;</w:t>
      </w:r>
      <w:proofErr w:type="spellStart"/>
      <w:r w:rsidR="007158AC">
        <w:t>tbody</w:t>
      </w:r>
      <w:proofErr w:type="spellEnd"/>
      <w:r w:rsidR="007158AC">
        <w:t>&gt;-Element zu erzeugen. Fügen Sie dieses an der passenden Stelle ins HTML-Dokument ein.</w:t>
      </w:r>
    </w:p>
    <w:p w:rsidR="007E21AC" w:rsidRDefault="007158AC" w:rsidP="007158AC">
      <w:pPr>
        <w:pStyle w:val="Ex-2cont"/>
      </w:pPr>
      <w:r>
        <w:t xml:space="preserve"> </w:t>
      </w:r>
    </w:p>
    <w:p w:rsidR="007E21AC" w:rsidRDefault="007E21AC" w:rsidP="007E21AC">
      <w:pPr>
        <w:pStyle w:val="Ex-2cont"/>
      </w:pPr>
      <w:r>
        <w:t>Prüfen Sie ihre Implementierung, in dem Sie testweise Steine hinzufügen.</w:t>
      </w:r>
      <w:r w:rsidR="007158AC">
        <w:t xml:space="preserve"> </w:t>
      </w:r>
      <w:r>
        <w:t>Folgender Code</w:t>
      </w:r>
      <w:r w:rsidR="007158AC">
        <w:t xml:space="preserve"> </w:t>
      </w:r>
    </w:p>
    <w:p w:rsidR="007E21AC" w:rsidRDefault="007E21AC" w:rsidP="007E21AC">
      <w:pPr>
        <w:pStyle w:val="Ex-2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 w:rsidRPr="00234C92">
        <w:t>field</w:t>
      </w:r>
      <w:proofErr w:type="spellEnd"/>
      <w:r w:rsidRPr="00234C92">
        <w:t xml:space="preserve"> = </w:t>
      </w:r>
      <w:proofErr w:type="spellStart"/>
      <w:r w:rsidRPr="00234C92">
        <w:t>new</w:t>
      </w:r>
      <w:proofErr w:type="spellEnd"/>
      <w:r w:rsidRPr="00234C92">
        <w:t xml:space="preserve"> Field(7,6)</w:t>
      </w:r>
      <w:r>
        <w:t>;</w:t>
      </w:r>
    </w:p>
    <w:p w:rsidR="007E21AC" w:rsidRDefault="007E21AC" w:rsidP="007E21AC">
      <w:pPr>
        <w:pStyle w:val="Ex-2Code"/>
      </w:pPr>
      <w:proofErr w:type="spellStart"/>
      <w:r>
        <w:t>field.drop</w:t>
      </w:r>
      <w:proofErr w:type="spellEnd"/>
      <w:r>
        <w:t>(</w:t>
      </w:r>
      <w:proofErr w:type="spellStart"/>
      <w:r>
        <w:t>Field.DISC_YELLOW</w:t>
      </w:r>
      <w:proofErr w:type="spellEnd"/>
      <w:r>
        <w:t>, 4);</w:t>
      </w:r>
    </w:p>
    <w:p w:rsidR="007E21AC" w:rsidRDefault="007E21AC" w:rsidP="007E21AC">
      <w:pPr>
        <w:pStyle w:val="Ex-2Code"/>
      </w:pPr>
      <w:proofErr w:type="spellStart"/>
      <w:r>
        <w:t>field.drop</w:t>
      </w:r>
      <w:proofErr w:type="spellEnd"/>
      <w:r>
        <w:t>(</w:t>
      </w:r>
      <w:proofErr w:type="spellStart"/>
      <w:r>
        <w:t>Field.DISC_RED</w:t>
      </w:r>
      <w:proofErr w:type="spellEnd"/>
      <w:r>
        <w:t>, 3);</w:t>
      </w:r>
    </w:p>
    <w:p w:rsidR="007E21AC" w:rsidRDefault="007E21AC" w:rsidP="007E21AC">
      <w:pPr>
        <w:pStyle w:val="Ex-2cont"/>
      </w:pPr>
      <w:proofErr w:type="gramStart"/>
      <w:r>
        <w:t>sollte</w:t>
      </w:r>
      <w:proofErr w:type="gramEnd"/>
      <w:r>
        <w:t xml:space="preserve"> </w:t>
      </w:r>
      <w:r w:rsidR="007158AC">
        <w:t xml:space="preserve">beispielsweise folgende Darstellung erzeugen. Vergessen Sie nicht, mittels </w:t>
      </w:r>
      <w:proofErr w:type="spellStart"/>
      <w:r w:rsidR="007158AC" w:rsidRPr="007158AC">
        <w:rPr>
          <w:rFonts w:ascii="Courier New" w:hAnsi="Courier New" w:cs="Courier New"/>
        </w:rPr>
        <w:t>FieldAsTable.prototype.update</w:t>
      </w:r>
      <w:proofErr w:type="spellEnd"/>
      <w:r w:rsidR="007158AC">
        <w:t xml:space="preserve"> die Darstellung zu aktualisieren.</w:t>
      </w:r>
    </w:p>
    <w:p w:rsidR="007E21AC" w:rsidRDefault="007E21AC" w:rsidP="007E21AC">
      <w:pPr>
        <w:pStyle w:val="Ex-2cont"/>
      </w:pPr>
      <w:r>
        <w:rPr>
          <w:noProof/>
          <w:lang w:eastAsia="de-CH"/>
        </w:rPr>
        <w:lastRenderedPageBreak/>
        <w:drawing>
          <wp:inline distT="0" distB="0" distL="0" distR="0" wp14:anchorId="7A7B2D31" wp14:editId="6281BB44">
            <wp:extent cx="4914286" cy="3904762"/>
            <wp:effectExtent l="171450" t="171450" r="381635" b="3625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9047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1AC" w:rsidRPr="00234C92" w:rsidRDefault="007E21AC" w:rsidP="007E21AC">
      <w:pPr>
        <w:pStyle w:val="Ex-2cont"/>
      </w:pPr>
    </w:p>
    <w:p w:rsidR="007E21AC" w:rsidRDefault="007E21AC" w:rsidP="007158AC">
      <w:pPr>
        <w:pStyle w:val="Ex-2start"/>
      </w:pPr>
      <w:r>
        <w:rPr>
          <w:b/>
        </w:rPr>
        <w:t xml:space="preserve">Schaltfläche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. </w:t>
      </w:r>
      <w:r w:rsidRPr="00FE1668">
        <w:t xml:space="preserve">Fügen der Schaltfläche </w:t>
      </w:r>
      <w:proofErr w:type="spellStart"/>
      <w:r w:rsidRPr="00FE1668">
        <w:t>Init</w:t>
      </w:r>
      <w:proofErr w:type="spellEnd"/>
      <w:r w:rsidRPr="00FE1668">
        <w:t xml:space="preserve"> einen Click-Handler hinzu, der mittels der Funktion </w:t>
      </w:r>
      <w:proofErr w:type="spellStart"/>
      <w:r w:rsidRPr="007158AC">
        <w:rPr>
          <w:rFonts w:ascii="Courier New" w:hAnsi="Courier New" w:cs="Courier New"/>
        </w:rPr>
        <w:t>Field.prototype.init</w:t>
      </w:r>
      <w:proofErr w:type="spellEnd"/>
      <w:r w:rsidRPr="00FE1668">
        <w:t xml:space="preserve"> die Spielfläche frisch ini</w:t>
      </w:r>
      <w:r>
        <w:t xml:space="preserve">tialisiert und danach </w:t>
      </w:r>
      <w:r w:rsidR="007158AC">
        <w:t xml:space="preserve">mittels </w:t>
      </w:r>
      <w:proofErr w:type="spellStart"/>
      <w:r w:rsidR="007158AC" w:rsidRPr="007158AC">
        <w:rPr>
          <w:rFonts w:ascii="Courier New" w:hAnsi="Courier New" w:cs="Courier New"/>
        </w:rPr>
        <w:t>FieldAsTable.prototype.update</w:t>
      </w:r>
      <w:proofErr w:type="spellEnd"/>
      <w:r w:rsidR="007158AC">
        <w:t xml:space="preserve"> die Darstellung aktualisiert.</w:t>
      </w:r>
    </w:p>
    <w:p w:rsidR="007E21AC" w:rsidRDefault="007E21AC" w:rsidP="007E21AC">
      <w:pPr>
        <w:pStyle w:val="Ex-2cont"/>
      </w:pPr>
    </w:p>
    <w:p w:rsidR="007E21AC" w:rsidRDefault="007E21AC" w:rsidP="007E21AC">
      <w:pPr>
        <w:pStyle w:val="Ex-2start"/>
        <w:keepNext/>
        <w:keepLines/>
        <w:numPr>
          <w:ilvl w:val="1"/>
          <w:numId w:val="22"/>
        </w:numPr>
        <w:tabs>
          <w:tab w:val="clear" w:pos="644"/>
        </w:tabs>
        <w:ind w:left="738" w:hanging="369"/>
      </w:pPr>
      <w:r w:rsidRPr="003973B5">
        <w:rPr>
          <w:b/>
        </w:rPr>
        <w:t>Spielzug</w:t>
      </w:r>
      <w:r>
        <w:t xml:space="preserve">. Wenn in eine Spalte geklickt wird, soll in dieser Spalte ein Stein abgelegt werden. Nutzen sie </w:t>
      </w:r>
      <w:r w:rsidR="007158AC">
        <w:t xml:space="preserve">die Methode </w:t>
      </w:r>
      <w:proofErr w:type="spellStart"/>
      <w:r w:rsidR="007158AC" w:rsidRPr="007158AC">
        <w:rPr>
          <w:rFonts w:ascii="Courier New" w:hAnsi="Courier New" w:cs="Courier New"/>
        </w:rPr>
        <w:t>FieldAsTable.prototype.</w:t>
      </w:r>
      <w:r w:rsidR="007158AC">
        <w:rPr>
          <w:rFonts w:ascii="Courier New" w:hAnsi="Courier New" w:cs="Courier New"/>
        </w:rPr>
        <w:t>addHandler</w:t>
      </w:r>
      <w:proofErr w:type="spellEnd"/>
      <w:r w:rsidR="007158AC">
        <w:t xml:space="preserve"> um einen Event-Handler auf die &lt;</w:t>
      </w:r>
      <w:proofErr w:type="spellStart"/>
      <w:r w:rsidR="007158AC">
        <w:t>td</w:t>
      </w:r>
      <w:proofErr w:type="spellEnd"/>
      <w:r w:rsidR="007158AC">
        <w:t>&gt;-Elemente zu registrieren.</w:t>
      </w:r>
    </w:p>
    <w:p w:rsidR="007E21AC" w:rsidRPr="00D5593B" w:rsidRDefault="007E21AC" w:rsidP="007E21AC">
      <w:pPr>
        <w:pStyle w:val="Ex-2cont"/>
      </w:pPr>
    </w:p>
    <w:p w:rsidR="007E21AC" w:rsidRDefault="007E21AC" w:rsidP="007E21AC">
      <w:pPr>
        <w:pStyle w:val="Ex-1cont"/>
      </w:pPr>
      <w:r>
        <w:t>Hinweis:</w:t>
      </w:r>
    </w:p>
    <w:p w:rsidR="007E21AC" w:rsidRDefault="007E21AC" w:rsidP="007E21AC">
      <w:pPr>
        <w:pStyle w:val="Ex-1cont"/>
        <w:numPr>
          <w:ilvl w:val="0"/>
          <w:numId w:val="40"/>
        </w:numPr>
      </w:pPr>
      <w:r>
        <w:t>Unnötige Verschmutzungen des globalen Namensraumes ergeben Abzug!</w:t>
      </w:r>
    </w:p>
    <w:p w:rsidR="007E21AC" w:rsidRPr="00CA12E3" w:rsidRDefault="007E21AC" w:rsidP="007E21AC">
      <w:pPr>
        <w:pStyle w:val="Ex-1cont"/>
      </w:pPr>
    </w:p>
    <w:bookmarkEnd w:id="0"/>
    <w:p w:rsidR="007E21AC" w:rsidRDefault="007E21AC" w:rsidP="007E21AC"/>
    <w:p w:rsidR="007E21AC" w:rsidRDefault="007E21AC" w:rsidP="007E21AC">
      <w:pPr>
        <w:pStyle w:val="Ex-1cont"/>
        <w:jc w:val="both"/>
        <w:rPr>
          <w:color w:val="C00000"/>
        </w:rPr>
      </w:pPr>
    </w:p>
    <w:p w:rsidR="007E21AC" w:rsidRDefault="007E21AC" w:rsidP="007E21AC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 w:rsidRPr="00B01329">
        <w:rPr>
          <w:b/>
        </w:rPr>
        <w:lastRenderedPageBreak/>
        <w:t>ECMA-Referenz</w:t>
      </w:r>
      <w:r>
        <w:t>. Gegeben ist folgender Codeausschnitt:</w:t>
      </w:r>
    </w:p>
    <w:p w:rsidR="007E21AC" w:rsidRDefault="007E21AC" w:rsidP="007E21AC">
      <w:pPr>
        <w:pStyle w:val="Ex-2Code"/>
      </w:pPr>
      <w:r>
        <w:t>// Teilaufgabe a)</w:t>
      </w:r>
    </w:p>
    <w:p w:rsidR="007E21AC" w:rsidRDefault="007E21AC" w:rsidP="007E21AC">
      <w:pPr>
        <w:pStyle w:val="Ex-2Code"/>
      </w:pPr>
      <w:proofErr w:type="spellStart"/>
      <w:r>
        <w:t>var</w:t>
      </w:r>
      <w:proofErr w:type="spellEnd"/>
      <w:r>
        <w:t xml:space="preserve"> x = 1 / 0;</w:t>
      </w:r>
    </w:p>
    <w:p w:rsidR="007E21AC" w:rsidRDefault="007E21AC" w:rsidP="007E21AC">
      <w:pPr>
        <w:pStyle w:val="Ex-2Code"/>
      </w:pPr>
      <w:r>
        <w:t>console.log(x);</w:t>
      </w:r>
    </w:p>
    <w:p w:rsidR="007E21AC" w:rsidRDefault="007E21AC" w:rsidP="007E21AC">
      <w:pPr>
        <w:pStyle w:val="Ex-2Code"/>
      </w:pPr>
    </w:p>
    <w:p w:rsidR="007E21AC" w:rsidRDefault="007E21AC" w:rsidP="007E21AC">
      <w:pPr>
        <w:pStyle w:val="Ex-2Code"/>
      </w:pPr>
      <w:r>
        <w:t>// Teilaufgabe b)</w:t>
      </w:r>
    </w:p>
    <w:p w:rsidR="007E21AC" w:rsidRDefault="007E21AC" w:rsidP="007E21AC">
      <w:pPr>
        <w:pStyle w:val="Ex-2Code"/>
      </w:pPr>
      <w:proofErr w:type="spellStart"/>
      <w:r>
        <w:t>var</w:t>
      </w:r>
      <w:proofErr w:type="spellEnd"/>
      <w:r>
        <w:t xml:space="preserve"> y = x + 1;</w:t>
      </w:r>
    </w:p>
    <w:p w:rsidR="007E21AC" w:rsidRDefault="007E21AC" w:rsidP="007E21AC">
      <w:pPr>
        <w:pStyle w:val="Ex-2Code"/>
      </w:pPr>
      <w:r>
        <w:t>console.log(y);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Der Code erzeugt folgende Ausgabe:</w:t>
      </w:r>
    </w:p>
    <w:p w:rsidR="007E21AC" w:rsidRDefault="007E21AC" w:rsidP="007E21AC">
      <w:pPr>
        <w:pStyle w:val="Ex-2Code"/>
      </w:pPr>
      <w:proofErr w:type="spellStart"/>
      <w:r>
        <w:t>Infinity</w:t>
      </w:r>
      <w:proofErr w:type="spellEnd"/>
    </w:p>
    <w:p w:rsidR="007E21AC" w:rsidRDefault="007E21AC" w:rsidP="007E21AC">
      <w:pPr>
        <w:pStyle w:val="Ex-2Code"/>
      </w:pPr>
      <w:proofErr w:type="spellStart"/>
      <w:r>
        <w:t>Infinity</w:t>
      </w:r>
      <w:proofErr w:type="spellEnd"/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1cont"/>
      </w:pPr>
      <w:r>
        <w:t>Erläutern Sie, wie diese Resultate zustande kommen unter Verweis auf die entsprechenden Regeln der ECMA-Script-Referenz (</w:t>
      </w:r>
      <w:hyperlink r:id="rId13" w:history="1">
        <w:r w:rsidRPr="008918ED">
          <w:rPr>
            <w:rStyle w:val="Hyperlink"/>
            <w:sz w:val="20"/>
          </w:rPr>
          <w:t>http://www.ecma-international.org/ecma-262/5.1/</w:t>
        </w:r>
      </w:hyperlink>
      <w:r>
        <w:t xml:space="preserve">). </w:t>
      </w:r>
    </w:p>
    <w:p w:rsidR="007E21AC" w:rsidRDefault="007E21AC" w:rsidP="007E21AC">
      <w:pPr>
        <w:pStyle w:val="Ex-1cont"/>
      </w:pPr>
      <w:r>
        <w:t>Geben Sie die genaue Kapitelnummer der Referenz sowie den massgebenden Unterpunkt an:</w:t>
      </w: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proofErr w:type="spellStart"/>
      <w:r>
        <w:t>var</w:t>
      </w:r>
      <w:proofErr w:type="spellEnd"/>
      <w:r>
        <w:t xml:space="preserve"> x = 1 / 0;</w:t>
      </w:r>
    </w:p>
    <w:p w:rsidR="007E21AC" w:rsidRDefault="007E21AC" w:rsidP="007E21AC">
      <w:pPr>
        <w:pStyle w:val="Ex-2cont"/>
        <w:shd w:val="clear" w:color="auto" w:fill="F2F2F2" w:themeFill="background1" w:themeFillShade="F2"/>
      </w:pPr>
    </w:p>
    <w:p w:rsidR="007E21AC" w:rsidRDefault="007E21AC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7E21AC" w:rsidRPr="00301540" w:rsidRDefault="007E21AC" w:rsidP="007E21AC">
      <w:pPr>
        <w:pStyle w:val="Ex-2cont"/>
        <w:shd w:val="clear" w:color="auto" w:fill="F2F2F2" w:themeFill="background1" w:themeFillShade="F2"/>
      </w:pPr>
    </w:p>
    <w:p w:rsidR="007E21AC" w:rsidRDefault="007E21AC" w:rsidP="007E21AC">
      <w:pPr>
        <w:pStyle w:val="Ex-1cont"/>
      </w:pPr>
    </w:p>
    <w:p w:rsidR="007E21AC" w:rsidRDefault="007E21AC" w:rsidP="007E21AC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proofErr w:type="spellStart"/>
      <w:r>
        <w:t>var</w:t>
      </w:r>
      <w:proofErr w:type="spellEnd"/>
      <w:r>
        <w:t xml:space="preserve"> y = x + 1;</w:t>
      </w:r>
    </w:p>
    <w:p w:rsidR="007E21AC" w:rsidRDefault="007E21AC" w:rsidP="007E21AC">
      <w:pPr>
        <w:pStyle w:val="Ex-2cont"/>
        <w:shd w:val="clear" w:color="auto" w:fill="F2F2F2" w:themeFill="background1" w:themeFillShade="F2"/>
      </w:pPr>
    </w:p>
    <w:p w:rsidR="007E21AC" w:rsidRDefault="007E21AC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8258BB" w:rsidRDefault="008258BB" w:rsidP="007E21AC">
      <w:pPr>
        <w:pStyle w:val="Ex-2cont"/>
        <w:shd w:val="clear" w:color="auto" w:fill="F2F2F2" w:themeFill="background1" w:themeFillShade="F2"/>
      </w:pPr>
    </w:p>
    <w:p w:rsidR="007E21AC" w:rsidRPr="00AC2820" w:rsidRDefault="007E21AC" w:rsidP="007E21AC">
      <w:pPr>
        <w:pStyle w:val="Ex-2cont"/>
        <w:shd w:val="clear" w:color="auto" w:fill="F2F2F2" w:themeFill="background1" w:themeFillShade="F2"/>
      </w:pPr>
    </w:p>
    <w:p w:rsidR="007E21AC" w:rsidRPr="00722D7A" w:rsidRDefault="007E21AC" w:rsidP="007E21AC">
      <w:pPr>
        <w:pStyle w:val="Ex-1cont"/>
        <w:jc w:val="both"/>
        <w:rPr>
          <w:color w:val="C00000"/>
        </w:rPr>
      </w:pPr>
    </w:p>
    <w:sectPr w:rsidR="007E21AC" w:rsidRPr="00722D7A" w:rsidSect="00CD5D0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1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1FC" w:rsidRDefault="008441FC">
      <w:r>
        <w:separator/>
      </w:r>
    </w:p>
  </w:endnote>
  <w:endnote w:type="continuationSeparator" w:id="0">
    <w:p w:rsidR="008441FC" w:rsidRDefault="0084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OCR-B-10 BT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  <w:r>
      <w:rPr>
        <w:sz w:val="16"/>
      </w:rPr>
      <w:tab/>
    </w:r>
    <w:r>
      <w:t xml:space="preserve">Seite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F4307A">
      <w:rPr>
        <w:rStyle w:val="Seitenzahl"/>
      </w:rPr>
      <w:fldChar w:fldCharType="separate"/>
    </w:r>
    <w:r w:rsidR="001B542B">
      <w:rPr>
        <w:rStyle w:val="Seitenzahl"/>
        <w:noProof/>
      </w:rPr>
      <w:t>8</w:t>
    </w:r>
    <w:r w:rsidR="00F4307A">
      <w:rPr>
        <w:rStyle w:val="Seitenzahl"/>
      </w:rPr>
      <w:fldChar w:fldCharType="end"/>
    </w:r>
    <w:r>
      <w:rPr>
        <w:rStyle w:val="Seitenzahl"/>
      </w:rPr>
      <w:t xml:space="preserve"> von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F4307A">
      <w:rPr>
        <w:rStyle w:val="Seitenzahl"/>
      </w:rPr>
      <w:fldChar w:fldCharType="separate"/>
    </w:r>
    <w:r w:rsidR="001B542B">
      <w:rPr>
        <w:rStyle w:val="Seitenzahl"/>
        <w:noProof/>
      </w:rPr>
      <w:t>8</w:t>
    </w:r>
    <w:r w:rsidR="00F4307A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Pr="008A7707" w:rsidRDefault="00F4307A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 w:rsidRPr="008A7707">
      <w:rPr>
        <w:rFonts w:cs="Arial"/>
        <w:sz w:val="12"/>
        <w:szCs w:val="12"/>
        <w:lang w:val="de-DE"/>
      </w:rPr>
      <w:fldChar w:fldCharType="begin"/>
    </w:r>
    <w:r w:rsidR="00BC24B6" w:rsidRPr="008A7707">
      <w:rPr>
        <w:rFonts w:cs="Arial"/>
        <w:sz w:val="12"/>
        <w:szCs w:val="12"/>
        <w:lang w:val="de-DE"/>
      </w:rPr>
      <w:instrText xml:space="preserve"> FILENAME </w:instrText>
    </w:r>
    <w:r w:rsidRPr="008A7707">
      <w:rPr>
        <w:rFonts w:cs="Arial"/>
        <w:sz w:val="12"/>
        <w:szCs w:val="12"/>
        <w:lang w:val="de-DE"/>
      </w:rPr>
      <w:fldChar w:fldCharType="separate"/>
    </w:r>
    <w:r w:rsidR="001B542B">
      <w:rPr>
        <w:rFonts w:cs="Arial"/>
        <w:noProof/>
        <w:sz w:val="12"/>
        <w:szCs w:val="12"/>
        <w:lang w:val="de-DE"/>
      </w:rPr>
      <w:t>Aufgabe.docx</w:t>
    </w:r>
    <w:r w:rsidRPr="008A7707">
      <w:rPr>
        <w:rFonts w:cs="Arial"/>
        <w:sz w:val="12"/>
        <w:szCs w:val="12"/>
        <w:lang w:val="de-DE"/>
      </w:rPr>
      <w:fldChar w:fldCharType="end"/>
    </w:r>
    <w:r w:rsidR="00BC24B6" w:rsidRPr="008A7707">
      <w:rPr>
        <w:rFonts w:cs="Arial"/>
        <w:sz w:val="12"/>
        <w:szCs w:val="12"/>
      </w:rPr>
      <w:tab/>
      <w:t xml:space="preserve">Seite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PAGE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1B542B">
      <w:rPr>
        <w:rStyle w:val="Seitenzahl"/>
        <w:rFonts w:cs="Arial"/>
        <w:noProof/>
        <w:sz w:val="12"/>
        <w:szCs w:val="12"/>
      </w:rPr>
      <w:t>1</w:t>
    </w:r>
    <w:r w:rsidRPr="008A7707">
      <w:rPr>
        <w:rStyle w:val="Seitenzahl"/>
        <w:rFonts w:cs="Arial"/>
        <w:sz w:val="12"/>
        <w:szCs w:val="12"/>
      </w:rPr>
      <w:fldChar w:fldCharType="end"/>
    </w:r>
    <w:r w:rsidR="00BC24B6" w:rsidRPr="008A7707">
      <w:rPr>
        <w:rStyle w:val="Seitenzahl"/>
        <w:rFonts w:cs="Arial"/>
        <w:sz w:val="12"/>
        <w:szCs w:val="12"/>
      </w:rPr>
      <w:t xml:space="preserve"> von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NUMPAGES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1B542B">
      <w:rPr>
        <w:rStyle w:val="Seitenzahl"/>
        <w:rFonts w:cs="Arial"/>
        <w:noProof/>
        <w:sz w:val="12"/>
        <w:szCs w:val="12"/>
      </w:rPr>
      <w:t>8</w:t>
    </w:r>
    <w:r w:rsidRPr="008A7707">
      <w:rPr>
        <w:rStyle w:val="Seitenzahl"/>
        <w:rFonts w:cs="Arial"/>
        <w:sz w:val="12"/>
        <w:szCs w:val="12"/>
      </w:rPr>
      <w:fldChar w:fldCharType="end"/>
    </w:r>
  </w:p>
  <w:p w:rsidR="00BC24B6" w:rsidRPr="008A7707" w:rsidRDefault="008441FC" w:rsidP="00EA6A12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>
      <w:fldChar w:fldCharType="begin"/>
    </w:r>
    <w:r>
      <w:instrText xml:space="preserve"> AUTHOR  \* MERGEFORMAT </w:instrText>
    </w:r>
    <w:r>
      <w:fldChar w:fldCharType="separate"/>
    </w:r>
    <w:r w:rsidR="001B542B" w:rsidRPr="001B542B">
      <w:rPr>
        <w:rFonts w:cs="Arial"/>
        <w:noProof/>
        <w:sz w:val="12"/>
        <w:szCs w:val="12"/>
      </w:rPr>
      <w:t>Martin Studer</w:t>
    </w:r>
    <w:r>
      <w:rPr>
        <w:rFonts w:cs="Arial"/>
        <w:noProof/>
        <w:sz w:val="12"/>
        <w:szCs w:val="12"/>
      </w:rPr>
      <w:fldChar w:fldCharType="end"/>
    </w:r>
    <w:r w:rsidR="00BC24B6" w:rsidRPr="008A7707">
      <w:rPr>
        <w:rFonts w:cs="Arial"/>
        <w:sz w:val="12"/>
        <w:szCs w:val="12"/>
      </w:rPr>
      <w:t xml:space="preserve">, </w:t>
    </w:r>
    <w:r w:rsidR="00F4307A" w:rsidRPr="008A7707">
      <w:rPr>
        <w:rFonts w:cs="Arial"/>
        <w:sz w:val="12"/>
        <w:szCs w:val="12"/>
      </w:rPr>
      <w:fldChar w:fldCharType="begin"/>
    </w:r>
    <w:r w:rsidR="00EA6A12" w:rsidRPr="008A7707">
      <w:rPr>
        <w:rFonts w:cs="Arial"/>
        <w:sz w:val="12"/>
        <w:szCs w:val="12"/>
      </w:rPr>
      <w:instrText xml:space="preserve"> DATE \@ "dd.MM.yyyy" </w:instrText>
    </w:r>
    <w:r w:rsidR="00F4307A" w:rsidRPr="008A7707">
      <w:rPr>
        <w:rFonts w:cs="Arial"/>
        <w:sz w:val="12"/>
        <w:szCs w:val="12"/>
      </w:rPr>
      <w:fldChar w:fldCharType="separate"/>
    </w:r>
    <w:r w:rsidR="001B542B">
      <w:rPr>
        <w:rFonts w:cs="Arial"/>
        <w:noProof/>
        <w:sz w:val="12"/>
        <w:szCs w:val="12"/>
      </w:rPr>
      <w:t>02.01.2014</w:t>
    </w:r>
    <w:r w:rsidR="00F4307A" w:rsidRPr="008A7707">
      <w:rPr>
        <w:rFonts w:cs="Arial"/>
        <w:sz w:val="12"/>
        <w:szCs w:val="12"/>
      </w:rPr>
      <w:fldChar w:fldCharType="end"/>
    </w:r>
    <w:r w:rsidR="0073756A">
      <w:rPr>
        <w:rFonts w:cs="Arial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1FC" w:rsidRDefault="008441FC">
      <w:r>
        <w:separator/>
      </w:r>
    </w:p>
  </w:footnote>
  <w:footnote w:type="continuationSeparator" w:id="0">
    <w:p w:rsidR="008441FC" w:rsidRDefault="00844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Kopf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477" w:rsidRDefault="003E4557" w:rsidP="00AA2C9E">
    <w:pPr>
      <w:pStyle w:val="Kopfzeile"/>
      <w:tabs>
        <w:tab w:val="clear" w:pos="4320"/>
        <w:tab w:val="clear" w:pos="8640"/>
        <w:tab w:val="right" w:pos="9923"/>
      </w:tabs>
      <w:rPr>
        <w:noProof/>
        <w:lang w:eastAsia="de-CH"/>
      </w:rPr>
    </w:pPr>
    <w:r w:rsidRPr="003E4557"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3015ABB9" wp14:editId="4A69A72E">
          <wp:simplePos x="0" y="0"/>
          <wp:positionH relativeFrom="column">
            <wp:posOffset>-78064</wp:posOffset>
          </wp:positionH>
          <wp:positionV relativeFrom="paragraph">
            <wp:posOffset>-53624</wp:posOffset>
          </wp:positionV>
          <wp:extent cx="1532106" cy="447473"/>
          <wp:effectExtent l="0" t="0" r="0" b="0"/>
          <wp:wrapNone/>
          <wp:docPr id="34" name="Bild 34" descr="C:\Users\Martin Studer\Documents\Ungesichert\HTW\Office-Vorlagen\HTW xx.2008\htw_chur_logo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Martin Studer\Documents\Ungesichert\HTW\Office-Vorlagen\HTW xx.2008\htw_chur_logo_rgb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709" cy="4484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245C6" w:rsidRDefault="00BC24B6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b w:val="0"/>
        <w:sz w:val="20"/>
      </w:rPr>
    </w:pPr>
    <w:r>
      <w:br/>
    </w:r>
    <w:r>
      <w:br/>
    </w:r>
    <w:proofErr w:type="spellStart"/>
    <w:r w:rsidR="00115F9E" w:rsidRPr="006245C6">
      <w:rPr>
        <w:rFonts w:ascii="Rockwell" w:hAnsi="Rockwell"/>
        <w:b w:val="0"/>
        <w:sz w:val="20"/>
      </w:rPr>
      <w:t>Systemtechnik</w:t>
    </w:r>
    <w:r w:rsidR="00115F9E" w:rsidRPr="006245C6">
      <w:rPr>
        <w:rFonts w:ascii="Rockwell" w:hAnsi="Rockwell"/>
        <w:b w:val="0"/>
        <w:i/>
        <w:sz w:val="20"/>
        <w:vertAlign w:val="superscript"/>
      </w:rPr>
      <w:t>NTB</w:t>
    </w:r>
    <w:proofErr w:type="spellEnd"/>
    <w:r w:rsidR="006245C6">
      <w:rPr>
        <w:rFonts w:ascii="Rockwell" w:hAnsi="Rockwell"/>
        <w:b w:val="0"/>
        <w:sz w:val="20"/>
      </w:rPr>
      <w:t xml:space="preserve"> / Studienrichtung Informations- und Kommunikationssysteme</w:t>
    </w:r>
  </w:p>
  <w:p w:rsidR="00BC24B6" w:rsidRPr="006245C6" w:rsidRDefault="006245C6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b w:val="0"/>
        <w:sz w:val="20"/>
      </w:rPr>
    </w:pPr>
    <w:r>
      <w:rPr>
        <w:rFonts w:ascii="Rockwell" w:hAnsi="Rockwell"/>
        <w:b w:val="0"/>
        <w:sz w:val="20"/>
      </w:rPr>
      <w:t>HTML5, JavaScript, PHP</w:t>
    </w:r>
    <w:r w:rsidR="00115F9E" w:rsidRPr="006245C6">
      <w:rPr>
        <w:rFonts w:ascii="Rockwell" w:hAnsi="Rockwell"/>
        <w:b w:val="0"/>
        <w:sz w:val="20"/>
      </w:rPr>
      <w:t xml:space="preserve"> (</w:t>
    </w:r>
    <w:proofErr w:type="spellStart"/>
    <w:r w:rsidR="00BE4F54" w:rsidRPr="006245C6">
      <w:rPr>
        <w:rFonts w:ascii="Rockwell" w:hAnsi="Rockwell"/>
        <w:b w:val="0"/>
        <w:sz w:val="20"/>
      </w:rPr>
      <w:t>IuK</w:t>
    </w:r>
    <w:r w:rsidR="00F050E6" w:rsidRPr="006245C6">
      <w:rPr>
        <w:rFonts w:ascii="Rockwell" w:hAnsi="Rockwell"/>
        <w:b w:val="0"/>
        <w:sz w:val="20"/>
      </w:rPr>
      <w:t>_I</w:t>
    </w:r>
    <w:r>
      <w:rPr>
        <w:rFonts w:ascii="Rockwell" w:hAnsi="Rockwell"/>
        <w:b w:val="0"/>
        <w:sz w:val="20"/>
      </w:rPr>
      <w:t>I</w:t>
    </w:r>
    <w:r w:rsidR="005D00AB" w:rsidRPr="006245C6">
      <w:rPr>
        <w:rFonts w:ascii="Rockwell" w:hAnsi="Rockwell"/>
        <w:b w:val="0"/>
        <w:sz w:val="20"/>
      </w:rPr>
      <w:t>_</w:t>
    </w:r>
    <w:r>
      <w:rPr>
        <w:rFonts w:ascii="Rockwell" w:hAnsi="Rockwell"/>
        <w:b w:val="0"/>
        <w:sz w:val="20"/>
      </w:rPr>
      <w:t>H</w:t>
    </w:r>
    <w:proofErr w:type="spellEnd"/>
    <w:r w:rsidR="00115F9E" w:rsidRPr="006245C6">
      <w:rPr>
        <w:rFonts w:ascii="Rockwell" w:hAnsi="Rockwell"/>
        <w:b w:val="0"/>
        <w:sz w:val="20"/>
      </w:rPr>
      <w:t>)</w:t>
    </w:r>
    <w:r>
      <w:rPr>
        <w:rFonts w:ascii="Rockwell" w:hAnsi="Rockwell"/>
        <w:b w:val="0"/>
        <w:sz w:val="20"/>
      </w:rPr>
      <w:t xml:space="preserve"> / Teil JavaScript</w:t>
    </w:r>
  </w:p>
  <w:p w:rsidR="00BC24B6" w:rsidRDefault="003151C9">
    <w:pPr>
      <w:pStyle w:val="Kopfzeile"/>
      <w:pBdr>
        <w:bottom w:val="single" w:sz="24" w:space="1" w:color="auto"/>
      </w:pBdr>
      <w:tabs>
        <w:tab w:val="clear" w:pos="4320"/>
        <w:tab w:val="clear" w:pos="8640"/>
        <w:tab w:val="right" w:pos="9923"/>
      </w:tabs>
      <w:spacing w:before="480"/>
    </w:pPr>
    <w:r>
      <w:t>Probeprüfung</w:t>
    </w:r>
    <w:r w:rsidR="005164D8">
      <w:t xml:space="preserve"> </w:t>
    </w:r>
    <w:r w:rsidR="00FE28A3">
      <w:t xml:space="preserve">Teil </w:t>
    </w:r>
    <w:r w:rsidR="006245C6">
      <w:t>Studer FS14</w:t>
    </w: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84D8B3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C24424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A844AA"/>
    <w:multiLevelType w:val="multilevel"/>
    <w:tmpl w:val="B69E42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B4B6D9F"/>
    <w:multiLevelType w:val="hybridMultilevel"/>
    <w:tmpl w:val="B0A6632E"/>
    <w:lvl w:ilvl="0" w:tplc="F3C21A14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>
    <w:nsid w:val="0F84688A"/>
    <w:multiLevelType w:val="multilevel"/>
    <w:tmpl w:val="8984FA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693014C"/>
    <w:multiLevelType w:val="multilevel"/>
    <w:tmpl w:val="EF869DA8"/>
    <w:lvl w:ilvl="0">
      <w:start w:val="1"/>
      <w:numFmt w:val="decimal"/>
      <w:pStyle w:val="Ex-1start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pStyle w:val="Ex-2start"/>
      <w:lvlText w:val="%2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41C4FD3"/>
    <w:multiLevelType w:val="singleLevel"/>
    <w:tmpl w:val="137248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A21387B"/>
    <w:multiLevelType w:val="hybridMultilevel"/>
    <w:tmpl w:val="F9AE437A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8">
    <w:nsid w:val="3A4A6ED5"/>
    <w:multiLevelType w:val="hybridMultilevel"/>
    <w:tmpl w:val="7B18D7B4"/>
    <w:lvl w:ilvl="0" w:tplc="EDA2F362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9">
    <w:nsid w:val="487024D8"/>
    <w:multiLevelType w:val="hybridMultilevel"/>
    <w:tmpl w:val="6FA8EEB2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E402015"/>
    <w:multiLevelType w:val="hybridMultilevel"/>
    <w:tmpl w:val="D874654E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5C7527"/>
    <w:multiLevelType w:val="hybridMultilevel"/>
    <w:tmpl w:val="D42E9432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2">
    <w:nsid w:val="5F032F3F"/>
    <w:multiLevelType w:val="singleLevel"/>
    <w:tmpl w:val="48E4D454"/>
    <w:lvl w:ilvl="0">
      <w:start w:val="1"/>
      <w:numFmt w:val="bullet"/>
      <w:pStyle w:val="Absatz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26D4B4A"/>
    <w:multiLevelType w:val="hybridMultilevel"/>
    <w:tmpl w:val="8192388E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4">
    <w:nsid w:val="65581E91"/>
    <w:multiLevelType w:val="multilevel"/>
    <w:tmpl w:val="3502E8A4"/>
    <w:lvl w:ilvl="0">
      <w:start w:val="1"/>
      <w:numFmt w:val="upperLetter"/>
      <w:pStyle w:val="Anha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Slide 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65DD1A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E435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5C2D8E"/>
    <w:multiLevelType w:val="multilevel"/>
    <w:tmpl w:val="7CBC97E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1CB49E8"/>
    <w:multiLevelType w:val="singleLevel"/>
    <w:tmpl w:val="2C8AFE52"/>
    <w:lvl w:ilvl="0">
      <w:start w:val="5"/>
      <w:numFmt w:val="bullet"/>
      <w:pStyle w:val="Absatz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0"/>
      </w:rPr>
    </w:lvl>
  </w:abstractNum>
  <w:abstractNum w:abstractNumId="19">
    <w:nsid w:val="768468B2"/>
    <w:multiLevelType w:val="hybridMultilevel"/>
    <w:tmpl w:val="7C762EDE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0">
    <w:nsid w:val="7AB1296D"/>
    <w:multiLevelType w:val="hybridMultilevel"/>
    <w:tmpl w:val="1DE2CCB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18"/>
  </w:num>
  <w:num w:numId="8">
    <w:abstractNumId w:val="12"/>
  </w:num>
  <w:num w:numId="9">
    <w:abstractNumId w:val="17"/>
  </w:num>
  <w:num w:numId="10">
    <w:abstractNumId w:val="14"/>
  </w:num>
  <w:num w:numId="11">
    <w:abstractNumId w:val="1"/>
  </w:num>
  <w:num w:numId="12">
    <w:abstractNumId w:val="6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0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7"/>
  </w:num>
  <w:num w:numId="32">
    <w:abstractNumId w:val="3"/>
  </w:num>
  <w:num w:numId="33">
    <w:abstractNumId w:val="8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</w:num>
  <w:num w:numId="36">
    <w:abstractNumId w:val="9"/>
  </w:num>
  <w:num w:numId="37">
    <w:abstractNumId w:val="10"/>
  </w:num>
  <w:num w:numId="38">
    <w:abstractNumId w:val="19"/>
  </w:num>
  <w:num w:numId="39">
    <w:abstractNumId w:val="1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on="f"/>
      <v:textbox inset="0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0B"/>
    <w:rsid w:val="00013855"/>
    <w:rsid w:val="00051E52"/>
    <w:rsid w:val="0006032C"/>
    <w:rsid w:val="0007010E"/>
    <w:rsid w:val="000A534B"/>
    <w:rsid w:val="000B0503"/>
    <w:rsid w:val="000E0CA6"/>
    <w:rsid w:val="000F2EFA"/>
    <w:rsid w:val="000F3FD0"/>
    <w:rsid w:val="00115F9E"/>
    <w:rsid w:val="00120545"/>
    <w:rsid w:val="001325AE"/>
    <w:rsid w:val="00144D50"/>
    <w:rsid w:val="001935A2"/>
    <w:rsid w:val="001A5A59"/>
    <w:rsid w:val="001B542B"/>
    <w:rsid w:val="001D188C"/>
    <w:rsid w:val="001E402C"/>
    <w:rsid w:val="001F08D9"/>
    <w:rsid w:val="00241247"/>
    <w:rsid w:val="00241413"/>
    <w:rsid w:val="00247DF5"/>
    <w:rsid w:val="002614F5"/>
    <w:rsid w:val="00261F7C"/>
    <w:rsid w:val="00304788"/>
    <w:rsid w:val="003050CC"/>
    <w:rsid w:val="00307594"/>
    <w:rsid w:val="003151C9"/>
    <w:rsid w:val="003C21EE"/>
    <w:rsid w:val="003E4557"/>
    <w:rsid w:val="003E767D"/>
    <w:rsid w:val="00400C3E"/>
    <w:rsid w:val="00441BCA"/>
    <w:rsid w:val="0044567F"/>
    <w:rsid w:val="00457474"/>
    <w:rsid w:val="00480076"/>
    <w:rsid w:val="00482083"/>
    <w:rsid w:val="004945DE"/>
    <w:rsid w:val="004B3A6A"/>
    <w:rsid w:val="00516229"/>
    <w:rsid w:val="005164D8"/>
    <w:rsid w:val="00534346"/>
    <w:rsid w:val="0053702F"/>
    <w:rsid w:val="00587DC1"/>
    <w:rsid w:val="00591F89"/>
    <w:rsid w:val="00597AD7"/>
    <w:rsid w:val="005D00AB"/>
    <w:rsid w:val="005D040B"/>
    <w:rsid w:val="006245C6"/>
    <w:rsid w:val="00624A67"/>
    <w:rsid w:val="00625638"/>
    <w:rsid w:val="00657961"/>
    <w:rsid w:val="006742E6"/>
    <w:rsid w:val="00674ADA"/>
    <w:rsid w:val="006E7CB1"/>
    <w:rsid w:val="007158AC"/>
    <w:rsid w:val="00722D7A"/>
    <w:rsid w:val="0073756A"/>
    <w:rsid w:val="00747AFF"/>
    <w:rsid w:val="007859AC"/>
    <w:rsid w:val="00794E7B"/>
    <w:rsid w:val="007A53CB"/>
    <w:rsid w:val="007B31A1"/>
    <w:rsid w:val="007E21AC"/>
    <w:rsid w:val="007E6FB3"/>
    <w:rsid w:val="007F0861"/>
    <w:rsid w:val="008258BB"/>
    <w:rsid w:val="008441FC"/>
    <w:rsid w:val="008713A0"/>
    <w:rsid w:val="008917AD"/>
    <w:rsid w:val="0089277D"/>
    <w:rsid w:val="008A7707"/>
    <w:rsid w:val="008D138F"/>
    <w:rsid w:val="00923CF5"/>
    <w:rsid w:val="00926AD5"/>
    <w:rsid w:val="00926D07"/>
    <w:rsid w:val="00955CBF"/>
    <w:rsid w:val="00982D90"/>
    <w:rsid w:val="00983F7A"/>
    <w:rsid w:val="0099136D"/>
    <w:rsid w:val="009974D7"/>
    <w:rsid w:val="009A00A8"/>
    <w:rsid w:val="009A1E27"/>
    <w:rsid w:val="009B1176"/>
    <w:rsid w:val="00A55E27"/>
    <w:rsid w:val="00A5679D"/>
    <w:rsid w:val="00A6447E"/>
    <w:rsid w:val="00A7241D"/>
    <w:rsid w:val="00A83200"/>
    <w:rsid w:val="00AA2C9E"/>
    <w:rsid w:val="00AA7040"/>
    <w:rsid w:val="00AB572B"/>
    <w:rsid w:val="00AC43F1"/>
    <w:rsid w:val="00AC7279"/>
    <w:rsid w:val="00B16C07"/>
    <w:rsid w:val="00B235D7"/>
    <w:rsid w:val="00B331A0"/>
    <w:rsid w:val="00B501C8"/>
    <w:rsid w:val="00B701D7"/>
    <w:rsid w:val="00B822AE"/>
    <w:rsid w:val="00B825EE"/>
    <w:rsid w:val="00B83E5D"/>
    <w:rsid w:val="00BB55D2"/>
    <w:rsid w:val="00BC24B6"/>
    <w:rsid w:val="00BE4F54"/>
    <w:rsid w:val="00BE522B"/>
    <w:rsid w:val="00BF4477"/>
    <w:rsid w:val="00C61BDF"/>
    <w:rsid w:val="00CA5D79"/>
    <w:rsid w:val="00CB06F1"/>
    <w:rsid w:val="00CB40BB"/>
    <w:rsid w:val="00CC6118"/>
    <w:rsid w:val="00CD5D0F"/>
    <w:rsid w:val="00D338F7"/>
    <w:rsid w:val="00D5243E"/>
    <w:rsid w:val="00D8572C"/>
    <w:rsid w:val="00DC6B7F"/>
    <w:rsid w:val="00DD0531"/>
    <w:rsid w:val="00DE1B83"/>
    <w:rsid w:val="00DF2FA9"/>
    <w:rsid w:val="00E202AB"/>
    <w:rsid w:val="00E3169F"/>
    <w:rsid w:val="00E361E9"/>
    <w:rsid w:val="00E540C6"/>
    <w:rsid w:val="00E605AA"/>
    <w:rsid w:val="00E73273"/>
    <w:rsid w:val="00E737AA"/>
    <w:rsid w:val="00E95A8A"/>
    <w:rsid w:val="00EA4412"/>
    <w:rsid w:val="00EA6A12"/>
    <w:rsid w:val="00EC76DF"/>
    <w:rsid w:val="00F050AA"/>
    <w:rsid w:val="00F050E6"/>
    <w:rsid w:val="00F109FE"/>
    <w:rsid w:val="00F406CF"/>
    <w:rsid w:val="00F4307A"/>
    <w:rsid w:val="00F44605"/>
    <w:rsid w:val="00F7683A"/>
    <w:rsid w:val="00F769C0"/>
    <w:rsid w:val="00F80152"/>
    <w:rsid w:val="00F82302"/>
    <w:rsid w:val="00F8293E"/>
    <w:rsid w:val="00FA605D"/>
    <w:rsid w:val="00F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0,0,,0"/>
    </o:shapedefaults>
    <o:shapelayout v:ext="edit">
      <o:idmap v:ext="edit" data="1"/>
    </o:shapelayout>
  </w:shapeDefaults>
  <w:decimalSymbol w:val="."/>
  <w:listSeparator w:val=";"/>
  <w15:docId w15:val="{764FE00D-B144-42CC-B63E-9E12CAE3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55D2"/>
    <w:pPr>
      <w:widowControl w:val="0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Textkrper"/>
    <w:qFormat/>
    <w:rsid w:val="00CD5D0F"/>
    <w:pPr>
      <w:keepNext/>
      <w:numPr>
        <w:numId w:val="9"/>
      </w:numPr>
      <w:spacing w:before="240" w:after="60"/>
      <w:outlineLvl w:val="0"/>
    </w:pPr>
    <w:rPr>
      <w:b/>
      <w:sz w:val="24"/>
    </w:rPr>
  </w:style>
  <w:style w:type="paragraph" w:styleId="berschrift2">
    <w:name w:val="heading 2"/>
    <w:basedOn w:val="berschrift1"/>
    <w:next w:val="Textkrper"/>
    <w:qFormat/>
    <w:rsid w:val="00CD5D0F"/>
    <w:pPr>
      <w:numPr>
        <w:ilvl w:val="1"/>
        <w:numId w:val="13"/>
      </w:numPr>
      <w:spacing w:before="120"/>
      <w:outlineLvl w:val="1"/>
    </w:pPr>
    <w:rPr>
      <w:i/>
      <w:sz w:val="20"/>
    </w:rPr>
  </w:style>
  <w:style w:type="paragraph" w:styleId="berschrift3">
    <w:name w:val="heading 3"/>
    <w:basedOn w:val="berschrift2"/>
    <w:next w:val="Textkrper"/>
    <w:qFormat/>
    <w:rsid w:val="00CD5D0F"/>
    <w:pPr>
      <w:numPr>
        <w:ilvl w:val="2"/>
        <w:numId w:val="14"/>
      </w:numPr>
      <w:outlineLvl w:val="2"/>
    </w:pPr>
    <w:rPr>
      <w:i w:val="0"/>
    </w:rPr>
  </w:style>
  <w:style w:type="paragraph" w:styleId="berschrift4">
    <w:name w:val="heading 4"/>
    <w:basedOn w:val="berschrift3"/>
    <w:next w:val="Textkrper"/>
    <w:qFormat/>
    <w:rsid w:val="00CD5D0F"/>
    <w:pPr>
      <w:numPr>
        <w:ilvl w:val="3"/>
        <w:numId w:val="15"/>
      </w:numPr>
      <w:outlineLvl w:val="3"/>
    </w:pPr>
  </w:style>
  <w:style w:type="paragraph" w:styleId="berschrift5">
    <w:name w:val="heading 5"/>
    <w:basedOn w:val="berschrift4"/>
    <w:next w:val="Textkrper"/>
    <w:qFormat/>
    <w:rsid w:val="00CD5D0F"/>
    <w:pPr>
      <w:numPr>
        <w:ilvl w:val="4"/>
        <w:numId w:val="16"/>
      </w:numPr>
      <w:spacing w:before="240"/>
      <w:outlineLvl w:val="4"/>
    </w:pPr>
    <w:rPr>
      <w:sz w:val="22"/>
    </w:rPr>
  </w:style>
  <w:style w:type="paragraph" w:styleId="berschrift6">
    <w:name w:val="heading 6"/>
    <w:basedOn w:val="berschrift5"/>
    <w:next w:val="Textkrper"/>
    <w:qFormat/>
    <w:rsid w:val="00CD5D0F"/>
    <w:pPr>
      <w:numPr>
        <w:ilvl w:val="5"/>
        <w:numId w:val="17"/>
      </w:numPr>
      <w:outlineLvl w:val="5"/>
    </w:pPr>
    <w:rPr>
      <w:i/>
    </w:rPr>
  </w:style>
  <w:style w:type="paragraph" w:styleId="berschrift7">
    <w:name w:val="heading 7"/>
    <w:basedOn w:val="berschrift6"/>
    <w:next w:val="Textkrper"/>
    <w:qFormat/>
    <w:rsid w:val="00CD5D0F"/>
    <w:pPr>
      <w:numPr>
        <w:ilvl w:val="6"/>
        <w:numId w:val="18"/>
      </w:numPr>
      <w:outlineLvl w:val="6"/>
    </w:pPr>
  </w:style>
  <w:style w:type="paragraph" w:styleId="berschrift8">
    <w:name w:val="heading 8"/>
    <w:basedOn w:val="berschrift7"/>
    <w:next w:val="Textkrper"/>
    <w:qFormat/>
    <w:rsid w:val="00CD5D0F"/>
    <w:pPr>
      <w:numPr>
        <w:ilvl w:val="7"/>
        <w:numId w:val="19"/>
      </w:numPr>
      <w:outlineLvl w:val="7"/>
    </w:pPr>
    <w:rPr>
      <w:i w:val="0"/>
    </w:rPr>
  </w:style>
  <w:style w:type="paragraph" w:styleId="berschrift9">
    <w:name w:val="heading 9"/>
    <w:basedOn w:val="berschrift8"/>
    <w:next w:val="Textkrper"/>
    <w:qFormat/>
    <w:rsid w:val="00CD5D0F"/>
    <w:pPr>
      <w:numPr>
        <w:ilvl w:val="8"/>
        <w:numId w:val="20"/>
      </w:numPr>
      <w:outlineLvl w:val="8"/>
    </w:pPr>
    <w:rPr>
      <w:b w:val="0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5D0F"/>
    <w:pPr>
      <w:tabs>
        <w:tab w:val="center" w:pos="4320"/>
        <w:tab w:val="right" w:pos="8640"/>
      </w:tabs>
    </w:pPr>
    <w:rPr>
      <w:b/>
      <w:sz w:val="24"/>
    </w:rPr>
  </w:style>
  <w:style w:type="paragraph" w:styleId="Fuzeile">
    <w:name w:val="footer"/>
    <w:basedOn w:val="Standard"/>
    <w:rsid w:val="00CD5D0F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D5D0F"/>
  </w:style>
  <w:style w:type="paragraph" w:customStyle="1" w:styleId="Codeteil">
    <w:name w:val="Codeteil"/>
    <w:basedOn w:val="Standard"/>
    <w:rsid w:val="00CD5D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18"/>
    </w:rPr>
  </w:style>
  <w:style w:type="paragraph" w:styleId="Funotentext">
    <w:name w:val="footnote text"/>
    <w:basedOn w:val="Standard"/>
    <w:semiHidden/>
    <w:rsid w:val="00CD5D0F"/>
    <w:pPr>
      <w:keepNext/>
      <w:keepLines/>
      <w:spacing w:before="40" w:after="40"/>
    </w:pPr>
    <w:rPr>
      <w:sz w:val="16"/>
    </w:rPr>
  </w:style>
  <w:style w:type="paragraph" w:styleId="Abbildungsverzeichnis">
    <w:name w:val="table of figures"/>
    <w:basedOn w:val="Standard"/>
    <w:next w:val="Standard"/>
    <w:semiHidden/>
    <w:rsid w:val="00CD5D0F"/>
    <w:pPr>
      <w:ind w:left="400" w:hanging="400"/>
    </w:pPr>
  </w:style>
  <w:style w:type="paragraph" w:customStyle="1" w:styleId="Absatz1">
    <w:name w:val="Absatz1"/>
    <w:basedOn w:val="Standard"/>
    <w:rsid w:val="00CD5D0F"/>
    <w:pPr>
      <w:numPr>
        <w:numId w:val="7"/>
      </w:numPr>
      <w:tabs>
        <w:tab w:val="clear" w:pos="360"/>
        <w:tab w:val="num" w:pos="1080"/>
      </w:tabs>
      <w:spacing w:before="120"/>
      <w:ind w:left="1077" w:hanging="357"/>
    </w:pPr>
  </w:style>
  <w:style w:type="paragraph" w:customStyle="1" w:styleId="Absatz2">
    <w:name w:val="Absatz2"/>
    <w:basedOn w:val="Absatz1"/>
    <w:rsid w:val="00CD5D0F"/>
    <w:pPr>
      <w:numPr>
        <w:numId w:val="8"/>
      </w:numPr>
      <w:spacing w:before="0"/>
      <w:ind w:left="1437"/>
    </w:pPr>
  </w:style>
  <w:style w:type="paragraph" w:styleId="Textkrper">
    <w:name w:val="Body Text"/>
    <w:basedOn w:val="Standard"/>
    <w:rsid w:val="00CD5D0F"/>
    <w:pPr>
      <w:keepLines/>
      <w:spacing w:after="120"/>
    </w:pPr>
  </w:style>
  <w:style w:type="paragraph" w:customStyle="1" w:styleId="Anhang1">
    <w:name w:val="Anhang 1"/>
    <w:basedOn w:val="berschrift1"/>
    <w:next w:val="Textkrper"/>
    <w:rsid w:val="00CD5D0F"/>
    <w:pPr>
      <w:numPr>
        <w:numId w:val="10"/>
      </w:numPr>
    </w:pPr>
  </w:style>
  <w:style w:type="paragraph" w:styleId="Aufzhlungszeichen">
    <w:name w:val="List Bullet"/>
    <w:basedOn w:val="Standard"/>
    <w:autoRedefine/>
    <w:rsid w:val="00CD5D0F"/>
    <w:pPr>
      <w:widowControl/>
      <w:numPr>
        <w:numId w:val="12"/>
      </w:numPr>
      <w:spacing w:before="120"/>
      <w:ind w:left="357" w:hanging="357"/>
      <w:jc w:val="both"/>
    </w:pPr>
  </w:style>
  <w:style w:type="paragraph" w:customStyle="1" w:styleId="Beispielberschrift">
    <w:name w:val="Beispielüberschrift"/>
    <w:basedOn w:val="Standard"/>
    <w:next w:val="Textkrper"/>
    <w:rsid w:val="00CD5D0F"/>
    <w:pPr>
      <w:widowControl/>
      <w:spacing w:before="120" w:after="60"/>
    </w:pPr>
    <w:rPr>
      <w:b/>
      <w:sz w:val="22"/>
      <w:lang w:eastAsia="de-DE"/>
    </w:rPr>
  </w:style>
  <w:style w:type="paragraph" w:styleId="Beschriftung">
    <w:name w:val="caption"/>
    <w:basedOn w:val="Standard"/>
    <w:next w:val="Textkrper"/>
    <w:qFormat/>
    <w:rsid w:val="00CD5D0F"/>
    <w:pPr>
      <w:spacing w:before="60" w:after="240"/>
      <w:ind w:left="709"/>
    </w:pPr>
    <w:rPr>
      <w:b/>
    </w:rPr>
  </w:style>
  <w:style w:type="character" w:styleId="BesuchterHyperlink">
    <w:name w:val="FollowedHyperlink"/>
    <w:basedOn w:val="Absatz-Standardschriftart"/>
    <w:rsid w:val="00CD5D0F"/>
    <w:rPr>
      <w:color w:val="800080"/>
      <w:sz w:val="18"/>
      <w:u w:val="single"/>
    </w:rPr>
  </w:style>
  <w:style w:type="paragraph" w:styleId="Dokumentstruktur">
    <w:name w:val="Document Map"/>
    <w:basedOn w:val="Standard"/>
    <w:semiHidden/>
    <w:rsid w:val="00CD5D0F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sid w:val="00CD5D0F"/>
    <w:rPr>
      <w:sz w:val="20"/>
      <w:vertAlign w:val="superscript"/>
    </w:rPr>
  </w:style>
  <w:style w:type="character" w:styleId="Hyperlink">
    <w:name w:val="Hyperlink"/>
    <w:basedOn w:val="Absatz-Standardschriftart"/>
    <w:rsid w:val="00CD5D0F"/>
    <w:rPr>
      <w:color w:val="0000FF"/>
      <w:sz w:val="18"/>
      <w:u w:val="single"/>
    </w:rPr>
  </w:style>
  <w:style w:type="paragraph" w:customStyle="1" w:styleId="Literatur">
    <w:name w:val="Literatur"/>
    <w:basedOn w:val="Textkrper"/>
    <w:rsid w:val="00CD5D0F"/>
    <w:pPr>
      <w:ind w:left="2127" w:hanging="1407"/>
    </w:pPr>
  </w:style>
  <w:style w:type="paragraph" w:styleId="Standardeinzug">
    <w:name w:val="Normal Indent"/>
    <w:basedOn w:val="Standard"/>
    <w:rsid w:val="00CD5D0F"/>
    <w:pPr>
      <w:ind w:left="900" w:hanging="900"/>
    </w:pPr>
  </w:style>
  <w:style w:type="paragraph" w:styleId="Titel">
    <w:name w:val="Title"/>
    <w:basedOn w:val="Standard"/>
    <w:next w:val="Standard"/>
    <w:qFormat/>
    <w:rsid w:val="00CD5D0F"/>
    <w:pPr>
      <w:jc w:val="center"/>
    </w:pPr>
    <w:rPr>
      <w:b/>
      <w:sz w:val="36"/>
    </w:rPr>
  </w:style>
  <w:style w:type="paragraph" w:styleId="Untertitel">
    <w:name w:val="Subtitle"/>
    <w:basedOn w:val="Standard"/>
    <w:next w:val="Textkrper"/>
    <w:qFormat/>
    <w:rsid w:val="00CD5D0F"/>
    <w:pPr>
      <w:spacing w:after="60"/>
      <w:jc w:val="right"/>
    </w:pPr>
    <w:rPr>
      <w:i/>
      <w:sz w:val="28"/>
      <w:lang w:val="en-AU"/>
    </w:rPr>
  </w:style>
  <w:style w:type="paragraph" w:styleId="Verzeichnis1">
    <w:name w:val="toc 1"/>
    <w:basedOn w:val="Standard"/>
    <w:next w:val="Standard"/>
    <w:semiHidden/>
    <w:rsid w:val="00CD5D0F"/>
    <w:pPr>
      <w:spacing w:before="360"/>
    </w:pPr>
    <w:rPr>
      <w:b/>
      <w:caps/>
      <w:sz w:val="24"/>
    </w:rPr>
  </w:style>
  <w:style w:type="paragraph" w:styleId="Verzeichnis2">
    <w:name w:val="toc 2"/>
    <w:basedOn w:val="Standard"/>
    <w:next w:val="Standard"/>
    <w:semiHidden/>
    <w:rsid w:val="00CD5D0F"/>
    <w:pPr>
      <w:spacing w:before="240"/>
    </w:pPr>
    <w:rPr>
      <w:b/>
    </w:rPr>
  </w:style>
  <w:style w:type="paragraph" w:styleId="Verzeichnis3">
    <w:name w:val="toc 3"/>
    <w:basedOn w:val="Standard"/>
    <w:next w:val="Standard"/>
    <w:semiHidden/>
    <w:rsid w:val="00CD5D0F"/>
    <w:pPr>
      <w:ind w:left="200"/>
    </w:pPr>
  </w:style>
  <w:style w:type="paragraph" w:styleId="Verzeichnis4">
    <w:name w:val="toc 4"/>
    <w:basedOn w:val="Standard"/>
    <w:next w:val="Standard"/>
    <w:semiHidden/>
    <w:rsid w:val="00CD5D0F"/>
    <w:pPr>
      <w:ind w:left="400"/>
    </w:pPr>
  </w:style>
  <w:style w:type="paragraph" w:styleId="Verzeichnis5">
    <w:name w:val="toc 5"/>
    <w:basedOn w:val="Standard"/>
    <w:next w:val="Standard"/>
    <w:semiHidden/>
    <w:rsid w:val="00CD5D0F"/>
    <w:pPr>
      <w:ind w:left="600"/>
    </w:pPr>
  </w:style>
  <w:style w:type="paragraph" w:styleId="Verzeichnis6">
    <w:name w:val="toc 6"/>
    <w:basedOn w:val="Standard"/>
    <w:next w:val="Standard"/>
    <w:semiHidden/>
    <w:rsid w:val="00CD5D0F"/>
    <w:pPr>
      <w:ind w:left="800"/>
    </w:pPr>
  </w:style>
  <w:style w:type="paragraph" w:styleId="Verzeichnis7">
    <w:name w:val="toc 7"/>
    <w:basedOn w:val="Standard"/>
    <w:next w:val="Standard"/>
    <w:semiHidden/>
    <w:rsid w:val="00CD5D0F"/>
    <w:pPr>
      <w:ind w:left="1000"/>
    </w:pPr>
  </w:style>
  <w:style w:type="paragraph" w:styleId="Verzeichnis8">
    <w:name w:val="toc 8"/>
    <w:basedOn w:val="Standard"/>
    <w:next w:val="Standard"/>
    <w:semiHidden/>
    <w:rsid w:val="00CD5D0F"/>
    <w:pPr>
      <w:ind w:left="1200"/>
    </w:pPr>
  </w:style>
  <w:style w:type="paragraph" w:styleId="Verzeichnis9">
    <w:name w:val="toc 9"/>
    <w:basedOn w:val="Standard"/>
    <w:next w:val="Standard"/>
    <w:semiHidden/>
    <w:rsid w:val="00CD5D0F"/>
    <w:pPr>
      <w:ind w:left="1400"/>
    </w:pPr>
  </w:style>
  <w:style w:type="paragraph" w:customStyle="1" w:styleId="Tabellenkopf">
    <w:name w:val="Tabellenkopf"/>
    <w:basedOn w:val="Standard"/>
    <w:rsid w:val="00CD5D0F"/>
    <w:pPr>
      <w:keepNext/>
      <w:widowControl/>
      <w:spacing w:before="40" w:after="40"/>
    </w:pPr>
    <w:rPr>
      <w:rFonts w:ascii="Arial Narrow" w:hAnsi="Arial Narrow"/>
      <w:b/>
      <w:lang w:eastAsia="de-DE"/>
    </w:rPr>
  </w:style>
  <w:style w:type="paragraph" w:customStyle="1" w:styleId="Tabellenstandard">
    <w:name w:val="Tabellenstandard"/>
    <w:basedOn w:val="Standard"/>
    <w:rsid w:val="00CD5D0F"/>
    <w:pPr>
      <w:widowControl/>
      <w:spacing w:before="40" w:after="40"/>
    </w:pPr>
    <w:rPr>
      <w:sz w:val="18"/>
      <w:lang w:eastAsia="de-DE"/>
    </w:rPr>
  </w:style>
  <w:style w:type="paragraph" w:customStyle="1" w:styleId="Ex-Header">
    <w:name w:val="Ex-Header"/>
    <w:basedOn w:val="Standard"/>
    <w:rsid w:val="00CD5D0F"/>
    <w:pPr>
      <w:spacing w:before="240" w:after="120"/>
    </w:pPr>
    <w:rPr>
      <w:b/>
    </w:rPr>
  </w:style>
  <w:style w:type="paragraph" w:customStyle="1" w:styleId="-berschrift">
    <w:name w:val="Ü-Überschrift"/>
    <w:basedOn w:val="Textkrper"/>
    <w:rsid w:val="00CD5D0F"/>
    <w:rPr>
      <w:rFonts w:cs="Arial"/>
      <w:b/>
      <w:bCs/>
    </w:rPr>
  </w:style>
  <w:style w:type="paragraph" w:styleId="Listennummer3">
    <w:name w:val="List Number 3"/>
    <w:basedOn w:val="Standard"/>
    <w:rsid w:val="00CD5D0F"/>
    <w:pPr>
      <w:numPr>
        <w:numId w:val="21"/>
      </w:numPr>
    </w:pPr>
  </w:style>
  <w:style w:type="paragraph" w:customStyle="1" w:styleId="Ex-1cont">
    <w:name w:val="Ex-1 (cont.)"/>
    <w:basedOn w:val="Ex-1"/>
    <w:rsid w:val="00CD5D0F"/>
  </w:style>
  <w:style w:type="paragraph" w:customStyle="1" w:styleId="Ex-2cont">
    <w:name w:val="Ex-2 (cont.)"/>
    <w:basedOn w:val="Ex-2"/>
    <w:rsid w:val="00CD5D0F"/>
  </w:style>
  <w:style w:type="paragraph" w:customStyle="1" w:styleId="Ex-1">
    <w:name w:val="Ex-1"/>
    <w:basedOn w:val="Standard"/>
    <w:rsid w:val="00CD5D0F"/>
    <w:pPr>
      <w:tabs>
        <w:tab w:val="left" w:pos="369"/>
      </w:tabs>
      <w:spacing w:before="60" w:after="60"/>
      <w:ind w:left="369"/>
    </w:pPr>
  </w:style>
  <w:style w:type="paragraph" w:customStyle="1" w:styleId="Ex-2">
    <w:name w:val="Ex-2"/>
    <w:basedOn w:val="Standard"/>
    <w:rsid w:val="00CD5D0F"/>
    <w:pPr>
      <w:tabs>
        <w:tab w:val="left" w:pos="737"/>
      </w:tabs>
      <w:spacing w:before="60" w:after="60"/>
      <w:ind w:left="737"/>
    </w:pPr>
  </w:style>
  <w:style w:type="paragraph" w:customStyle="1" w:styleId="Ex-1start">
    <w:name w:val="Ex-1 (start)"/>
    <w:basedOn w:val="Ex-1"/>
    <w:next w:val="Ex-1cont"/>
    <w:rsid w:val="00E73273"/>
    <w:pPr>
      <w:pageBreakBefore/>
      <w:numPr>
        <w:numId w:val="29"/>
      </w:numPr>
      <w:tabs>
        <w:tab w:val="clear" w:pos="360"/>
        <w:tab w:val="left" w:pos="369"/>
      </w:tabs>
      <w:ind w:left="369" w:hanging="369"/>
    </w:pPr>
  </w:style>
  <w:style w:type="paragraph" w:customStyle="1" w:styleId="Ex-2start">
    <w:name w:val="Ex-2 (start)"/>
    <w:basedOn w:val="Ex-2"/>
    <w:next w:val="Ex-2cont"/>
    <w:rsid w:val="00CD5D0F"/>
    <w:pPr>
      <w:numPr>
        <w:ilvl w:val="1"/>
        <w:numId w:val="30"/>
      </w:numPr>
      <w:tabs>
        <w:tab w:val="clear" w:pos="644"/>
      </w:tabs>
      <w:ind w:left="738" w:hanging="369"/>
    </w:pPr>
  </w:style>
  <w:style w:type="paragraph" w:customStyle="1" w:styleId="Ex-2Code">
    <w:name w:val="Ex-2 Code"/>
    <w:basedOn w:val="Ex-2"/>
    <w:rsid w:val="007375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sz w:val="18"/>
    </w:rPr>
  </w:style>
  <w:style w:type="paragraph" w:styleId="Sprechblasentext">
    <w:name w:val="Balloon Text"/>
    <w:basedOn w:val="Standard"/>
    <w:link w:val="SprechblasentextZchn"/>
    <w:rsid w:val="007375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3756A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73756A"/>
    <w:rPr>
      <w:color w:val="808080"/>
    </w:rPr>
  </w:style>
  <w:style w:type="paragraph" w:customStyle="1" w:styleId="Ex-2Console">
    <w:name w:val="Ex-2 Console"/>
    <w:basedOn w:val="Ex-2Code"/>
    <w:qFormat/>
    <w:rsid w:val="00BE522B"/>
    <w:pPr>
      <w:shd w:val="clear" w:color="auto" w:fill="000000" w:themeFill="text1"/>
    </w:pPr>
    <w:rPr>
      <w:color w:val="FFFFFF" w:themeColor="background1"/>
    </w:rPr>
  </w:style>
  <w:style w:type="table" w:styleId="Tabellenraster">
    <w:name w:val="Table Grid"/>
    <w:basedOn w:val="NormaleTabelle"/>
    <w:rsid w:val="005164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teraturverzeichnis">
    <w:name w:val="Bibliography"/>
    <w:basedOn w:val="Standard"/>
    <w:next w:val="Standard"/>
    <w:uiPriority w:val="37"/>
    <w:unhideWhenUsed/>
    <w:rsid w:val="00722D7A"/>
    <w:pPr>
      <w:tabs>
        <w:tab w:val="left" w:pos="384"/>
      </w:tabs>
      <w:ind w:left="384" w:hanging="384"/>
    </w:pPr>
  </w:style>
  <w:style w:type="paragraph" w:styleId="Listenabsatz">
    <w:name w:val="List Paragraph"/>
    <w:basedOn w:val="Standard"/>
    <w:uiPriority w:val="34"/>
    <w:qFormat/>
    <w:rsid w:val="007E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cma-international.org/ecma-262/5.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Studer\Documents\gesichert\HTW\IuK_II_D\Vorlagen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1</Pages>
  <Words>813</Words>
  <Characters>5126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htw-Papier</vt:lpstr>
      <vt:lpstr>htw-Papier</vt:lpstr>
    </vt:vector>
  </TitlesOfParts>
  <Company>HTW Chur</Company>
  <LinksUpToDate>false</LinksUpToDate>
  <CharactersWithSpaces>5928</CharactersWithSpaces>
  <SharedDoc>false</SharedDoc>
  <HLinks>
    <vt:vector size="6" baseType="variant">
      <vt:variant>
        <vt:i4>5505027</vt:i4>
      </vt:variant>
      <vt:variant>
        <vt:i4>2212</vt:i4>
      </vt:variant>
      <vt:variant>
        <vt:i4>1025</vt:i4>
      </vt:variant>
      <vt:variant>
        <vt:i4>1</vt:i4>
      </vt:variant>
      <vt:variant>
        <vt:lpwstr>E:\Data\HTW\Admin\HTW-Farblogo.gif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htw-Papier</dc:title>
  <dc:creator>Martin Studer</dc:creator>
  <cp:lastModifiedBy>Martin Studer</cp:lastModifiedBy>
  <cp:revision>91</cp:revision>
  <cp:lastPrinted>2014-01-02T20:21:00Z</cp:lastPrinted>
  <dcterms:created xsi:type="dcterms:W3CDTF">2011-04-23T18:53:00Z</dcterms:created>
  <dcterms:modified xsi:type="dcterms:W3CDTF">2014-01-02T20:21:00Z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llendungsdatum">
    <vt:lpwstr>2004-05-10</vt:lpwstr>
  </property>
  <property fmtid="{D5CDD505-2E9C-101B-9397-08002B2CF9AE}" pid="3" name="ZOTERO_PREF_1">
    <vt:lpwstr>&lt;data data-version="3" zotero-version="3.0.8"&gt;&lt;session id="lqSSB6oT"/&gt;&lt;style id="http://www.zotero.org/styles/ieee" hasBibliography="1" bibliographyStyleHasBeenSet="1"/&gt;&lt;prefs&gt;&lt;pref name="fieldType" value="Field"/&gt;&lt;pref name="storeReferences" value="true"</vt:lpwstr>
  </property>
  <property fmtid="{D5CDD505-2E9C-101B-9397-08002B2CF9AE}" pid="4" name="ZOTERO_PREF_2">
    <vt:lpwstr>/&gt;&lt;pref name="noteType" value="0"/&gt;&lt;/prefs&gt;&lt;/data&gt;</vt:lpwstr>
  </property>
</Properties>
</file>