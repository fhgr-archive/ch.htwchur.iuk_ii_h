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5A" w:rsidRDefault="00C8045A" w:rsidP="00597AD7">
      <w:pPr>
        <w:pStyle w:val="Ex-Header"/>
      </w:pPr>
      <w:bookmarkStart w:id="0" w:name="_GoBack"/>
      <w:bookmarkEnd w:id="0"/>
      <w:r>
        <w:t>Name</w:t>
      </w:r>
      <w:r>
        <w:tab/>
      </w:r>
      <w:r>
        <w:tab/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8045A" w:rsidTr="00C8045A">
        <w:tc>
          <w:tcPr>
            <w:tcW w:w="9911" w:type="dxa"/>
          </w:tcPr>
          <w:p w:rsidR="00C8045A" w:rsidRDefault="00C8045A" w:rsidP="00597AD7">
            <w:pPr>
              <w:pStyle w:val="Ex-Header"/>
            </w:pPr>
          </w:p>
          <w:p w:rsidR="00C8045A" w:rsidRDefault="00C8045A" w:rsidP="00597AD7">
            <w:pPr>
              <w:pStyle w:val="Ex-Header"/>
            </w:pPr>
          </w:p>
        </w:tc>
      </w:tr>
    </w:tbl>
    <w:p w:rsidR="00C8045A" w:rsidRDefault="00C8045A" w:rsidP="00597AD7">
      <w:pPr>
        <w:pStyle w:val="Ex-Header"/>
      </w:pPr>
    </w:p>
    <w:p w:rsidR="00597AD7" w:rsidRDefault="00597AD7" w:rsidP="00597AD7">
      <w:pPr>
        <w:pStyle w:val="Ex-Header"/>
      </w:pPr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C8045A" w:rsidP="00597AD7">
      <w:r>
        <w:t>20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C8045A" w:rsidP="00597AD7">
      <w:r>
        <w:t>20</w:t>
      </w:r>
      <w:r w:rsidR="00DF3DAD">
        <w:t xml:space="preserve"> min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</w:t>
      </w:r>
      <w:r w:rsidR="00597AD7">
        <w:t xml:space="preserve">Lösungen </w:t>
      </w:r>
      <w:r>
        <w:t xml:space="preserve">entweder </w:t>
      </w:r>
      <w:r w:rsidR="00653094">
        <w:t>elektronisch</w:t>
      </w:r>
      <w:r w:rsidR="00DF3DAD">
        <w:t xml:space="preserve"> </w:t>
      </w:r>
      <w:r>
        <w:t xml:space="preserve">oder </w:t>
      </w:r>
      <w:r w:rsidR="00653094">
        <w:t xml:space="preserve">schriftlich </w:t>
      </w:r>
      <w:r>
        <w:t xml:space="preserve">(z.B. für Grafiken) </w:t>
      </w:r>
      <w:r w:rsidR="00653094">
        <w:t>abgeben</w:t>
      </w:r>
      <w:r>
        <w:t xml:space="preserve">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 xml:space="preserve">Für die </w:t>
      </w:r>
      <w:r w:rsidR="00653094">
        <w:t xml:space="preserve">schriftliche Abgabe </w:t>
      </w:r>
      <w:r>
        <w:t>gilt:</w:t>
      </w:r>
    </w:p>
    <w:p w:rsidR="00597AD7" w:rsidRDefault="002D2A80" w:rsidP="00480076">
      <w:pPr>
        <w:pStyle w:val="Aufzhlungszeichen"/>
        <w:numPr>
          <w:ilvl w:val="1"/>
          <w:numId w:val="36"/>
        </w:numPr>
      </w:pPr>
      <w:r>
        <w:t xml:space="preserve">Falls </w:t>
      </w:r>
      <w:r w:rsidR="00597AD7">
        <w:t xml:space="preserve">Sie Zusatzblätter brauchen, benutzen Sie für jede Aufgabe </w:t>
      </w:r>
      <w:r>
        <w:t xml:space="preserve">ein </w:t>
      </w:r>
      <w:r w:rsidR="00597AD7">
        <w:t>separate</w:t>
      </w:r>
      <w:r>
        <w:t>s Zusatzblatt</w:t>
      </w:r>
      <w:r w:rsidR="00597AD7">
        <w:t>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</w:t>
      </w:r>
      <w:r w:rsidR="00653094">
        <w:t>en auch mit Bleistift schreiben; b</w:t>
      </w:r>
      <w:r>
        <w:t>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722D7A" w:rsidRPr="002D2A80" w:rsidRDefault="008605D1" w:rsidP="002A2414">
      <w:pPr>
        <w:pStyle w:val="Aufzhlungszeichen"/>
        <w:numPr>
          <w:ilvl w:val="0"/>
          <w:numId w:val="37"/>
        </w:numPr>
        <w:rPr>
          <w:color w:val="C00000"/>
        </w:rPr>
      </w:pPr>
      <w:r>
        <w:t xml:space="preserve">Laden Sie die Lösungen ihrer Aufgaben pro Teilaufgabe ins </w:t>
      </w:r>
      <w:proofErr w:type="spellStart"/>
      <w:r>
        <w:t>Moodle</w:t>
      </w:r>
      <w:proofErr w:type="spellEnd"/>
      <w:r>
        <w:t xml:space="preserve"> hoch</w:t>
      </w:r>
      <w:r w:rsidR="002D2A80">
        <w:t>.</w:t>
      </w:r>
    </w:p>
    <w:p w:rsidR="00FD54BE" w:rsidRPr="00C8045A" w:rsidRDefault="006004B2" w:rsidP="006004B2">
      <w:pPr>
        <w:pStyle w:val="Ex-1start"/>
      </w:pPr>
      <w:proofErr w:type="spellStart"/>
      <w:r>
        <w:rPr>
          <w:b/>
        </w:rPr>
        <w:lastRenderedPageBreak/>
        <w:t>GgT</w:t>
      </w:r>
      <w:proofErr w:type="spellEnd"/>
      <w:r w:rsidR="00C8045A" w:rsidRPr="00C8045A">
        <w:rPr>
          <w:b/>
        </w:rPr>
        <w:t xml:space="preserve"> Zahlen</w:t>
      </w:r>
      <w:r w:rsidR="00FD54BE" w:rsidRPr="00C8045A">
        <w:t xml:space="preserve">. </w:t>
      </w:r>
      <w:r w:rsidR="00C8045A" w:rsidRPr="00C8045A">
        <w:t xml:space="preserve">Schreiben Sie eine Funktion </w:t>
      </w:r>
      <w:proofErr w:type="spellStart"/>
      <w:r>
        <w:t>ggt</w:t>
      </w:r>
      <w:proofErr w:type="spellEnd"/>
      <w:r w:rsidR="00C8045A" w:rsidRPr="00C8045A">
        <w:t xml:space="preserve">, welche </w:t>
      </w:r>
      <w:r>
        <w:t xml:space="preserve">den grössten gemeinsamen Teiler zweier Zahlen nach der Methode EUCLID_OLD in </w:t>
      </w:r>
      <w:hyperlink r:id="rId7" w:history="1">
        <w:r w:rsidRPr="007D435E">
          <w:rPr>
            <w:rStyle w:val="Hyperlink"/>
            <w:sz w:val="20"/>
          </w:rPr>
          <w:t>http://de.wikipedia.org/wiki/Euklidischer_Algorithmus</w:t>
        </w:r>
      </w:hyperlink>
      <w:r>
        <w:t xml:space="preserve">. </w:t>
      </w:r>
    </w:p>
    <w:p w:rsidR="00C8045A" w:rsidRPr="00C8045A" w:rsidRDefault="00C8045A" w:rsidP="00C8045A">
      <w:pPr>
        <w:pStyle w:val="Ex-1cont"/>
      </w:pPr>
      <w:r w:rsidRPr="00C8045A">
        <w:t xml:space="preserve">Beispiel: </w:t>
      </w:r>
    </w:p>
    <w:p w:rsidR="00FD54BE" w:rsidRPr="00C8045A" w:rsidRDefault="006004B2" w:rsidP="00C8045A">
      <w:pPr>
        <w:pStyle w:val="Ex-2Code"/>
      </w:pPr>
      <w:proofErr w:type="spellStart"/>
      <w:r>
        <w:t>ggT</w:t>
      </w:r>
      <w:proofErr w:type="spellEnd"/>
      <w:r w:rsidR="00C8045A" w:rsidRPr="00C8045A">
        <w:t>(</w:t>
      </w:r>
      <w:r>
        <w:t>24</w:t>
      </w:r>
      <w:r w:rsidR="00C8045A" w:rsidRPr="00C8045A">
        <w:t>,</w:t>
      </w:r>
      <w:r>
        <w:t>18</w:t>
      </w:r>
      <w:r w:rsidR="00C8045A" w:rsidRPr="00C8045A">
        <w:t xml:space="preserve">) </w:t>
      </w:r>
    </w:p>
    <w:p w:rsidR="00C8045A" w:rsidRDefault="00C8045A" w:rsidP="00C8045A">
      <w:pPr>
        <w:pStyle w:val="Ex-1cont"/>
      </w:pPr>
      <w:r w:rsidRPr="00C8045A">
        <w:t xml:space="preserve">ergibt </w:t>
      </w:r>
      <w:r w:rsidR="006004B2">
        <w:t>6</w:t>
      </w:r>
      <w:r w:rsidR="004731BA">
        <w:t>.</w:t>
      </w:r>
    </w:p>
    <w:p w:rsidR="004731BA" w:rsidRPr="00C8045A" w:rsidRDefault="004731BA" w:rsidP="00C8045A">
      <w:pPr>
        <w:pStyle w:val="Ex-1cont"/>
      </w:pPr>
    </w:p>
    <w:p w:rsidR="00C8045A" w:rsidRDefault="00C8045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Pr="00C8045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FD54BE" w:rsidRDefault="00FD54BE" w:rsidP="00FD54BE">
      <w:pPr>
        <w:pStyle w:val="Ex-1cont"/>
        <w:rPr>
          <w:highlight w:val="yellow"/>
        </w:rPr>
      </w:pPr>
    </w:p>
    <w:p w:rsidR="004731BA" w:rsidRPr="0090715B" w:rsidRDefault="00B476E4" w:rsidP="00B476E4">
      <w:pPr>
        <w:pStyle w:val="Ex-1start"/>
      </w:pPr>
      <w:proofErr w:type="spellStart"/>
      <w:r w:rsidRPr="0090715B">
        <w:rPr>
          <w:b/>
        </w:rPr>
        <w:lastRenderedPageBreak/>
        <w:t>Timer</w:t>
      </w:r>
      <w:proofErr w:type="spellEnd"/>
      <w:r w:rsidRPr="0090715B">
        <w:t xml:space="preserve">. Schreiben Sie einen </w:t>
      </w:r>
      <w:proofErr w:type="spellStart"/>
      <w:r w:rsidRPr="0090715B">
        <w:t>Timer</w:t>
      </w:r>
      <w:proofErr w:type="spellEnd"/>
      <w:r w:rsidRPr="0090715B">
        <w:t xml:space="preserve"> in JavaScript, der bei jedem Tick rückwärts zählt. Gegeben ist folgender Code</w:t>
      </w:r>
      <w:r w:rsidR="003D16AA" w:rsidRPr="0090715B">
        <w:t xml:space="preserve">ausschnitt mit der Methode </w:t>
      </w:r>
      <w:proofErr w:type="spellStart"/>
      <w:r w:rsidR="003D16AA" w:rsidRPr="0090715B">
        <w:t>toString</w:t>
      </w:r>
      <w:proofErr w:type="spellEnd"/>
      <w:r w:rsidR="003D16AA" w:rsidRPr="0090715B">
        <w:t>:</w:t>
      </w:r>
    </w:p>
    <w:p w:rsidR="00B476E4" w:rsidRDefault="00B476E4" w:rsidP="00B476E4">
      <w:pPr>
        <w:pStyle w:val="Ex-2Code"/>
      </w:pPr>
    </w:p>
    <w:p w:rsidR="00B476E4" w:rsidRDefault="00B476E4" w:rsidP="00B476E4">
      <w:pPr>
        <w:pStyle w:val="Ex-2Code"/>
      </w:pPr>
      <w:r>
        <w:t>// Teilaufgabe a) Konstruktor</w:t>
      </w:r>
    </w:p>
    <w:p w:rsidR="00B476E4" w:rsidRDefault="00B476E4" w:rsidP="00B476E4">
      <w:pPr>
        <w:pStyle w:val="Ex-2Code"/>
      </w:pPr>
    </w:p>
    <w:p w:rsidR="00B476E4" w:rsidRDefault="00B476E4" w:rsidP="00B476E4">
      <w:pPr>
        <w:pStyle w:val="Ex-2Code"/>
      </w:pPr>
      <w:r>
        <w:t>// Teilaufgabe b) Methode tick</w:t>
      </w:r>
    </w:p>
    <w:p w:rsidR="00B476E4" w:rsidRDefault="00B476E4" w:rsidP="00B476E4">
      <w:pPr>
        <w:pStyle w:val="Ex-2Code"/>
      </w:pPr>
    </w:p>
    <w:p w:rsidR="00B476E4" w:rsidRDefault="00B476E4" w:rsidP="00B476E4">
      <w:pPr>
        <w:pStyle w:val="Ex-2Code"/>
      </w:pPr>
      <w:proofErr w:type="spellStart"/>
      <w:r>
        <w:t>Timer.prototype.toString</w:t>
      </w:r>
      <w:proofErr w:type="spellEnd"/>
      <w:r>
        <w:t xml:space="preserve">= </w:t>
      </w:r>
      <w:proofErr w:type="spellStart"/>
      <w:r>
        <w:t>function</w:t>
      </w:r>
      <w:proofErr w:type="spellEnd"/>
      <w:r>
        <w:t>() {</w:t>
      </w:r>
    </w:p>
    <w:p w:rsidR="00B476E4" w:rsidRDefault="00B476E4" w:rsidP="00B476E4">
      <w:pPr>
        <w:pStyle w:val="Ex-2Code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"";</w:t>
      </w:r>
    </w:p>
    <w:p w:rsidR="00B476E4" w:rsidRDefault="00B476E4" w:rsidP="00B476E4">
      <w:pPr>
        <w:pStyle w:val="Ex-2Code"/>
      </w:pPr>
      <w:r>
        <w:tab/>
        <w:t>// min</w:t>
      </w:r>
    </w:p>
    <w:p w:rsidR="00B476E4" w:rsidRDefault="00B476E4" w:rsidP="00B476E4">
      <w:pPr>
        <w:pStyle w:val="Ex-2Code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this.min</w:t>
      </w:r>
      <w:proofErr w:type="spellEnd"/>
      <w:r>
        <w:t xml:space="preserve"> &lt; 10) {</w:t>
      </w:r>
    </w:p>
    <w:p w:rsidR="00B476E4" w:rsidRDefault="00B476E4" w:rsidP="00B476E4">
      <w:pPr>
        <w:pStyle w:val="Ex-2Code"/>
      </w:pPr>
      <w:r>
        <w:tab/>
      </w:r>
      <w:r>
        <w:tab/>
      </w:r>
      <w:proofErr w:type="spellStart"/>
      <w:r>
        <w:t>result</w:t>
      </w:r>
      <w:proofErr w:type="spellEnd"/>
      <w:r>
        <w:t xml:space="preserve"> += "0";</w:t>
      </w:r>
    </w:p>
    <w:p w:rsidR="00B476E4" w:rsidRDefault="00B476E4" w:rsidP="00B476E4">
      <w:pPr>
        <w:pStyle w:val="Ex-2Code"/>
      </w:pPr>
      <w:r>
        <w:tab/>
        <w:t>}</w:t>
      </w:r>
    </w:p>
    <w:p w:rsidR="00B476E4" w:rsidRDefault="00B476E4" w:rsidP="00B476E4">
      <w:pPr>
        <w:pStyle w:val="Ex-2Code"/>
      </w:pPr>
      <w:r>
        <w:tab/>
      </w:r>
      <w:proofErr w:type="spellStart"/>
      <w:r>
        <w:t>result</w:t>
      </w:r>
      <w:proofErr w:type="spellEnd"/>
      <w:r>
        <w:t xml:space="preserve"> += </w:t>
      </w:r>
      <w:proofErr w:type="spellStart"/>
      <w:r>
        <w:t>this.min</w:t>
      </w:r>
      <w:proofErr w:type="spellEnd"/>
      <w:r>
        <w:t>;</w:t>
      </w:r>
    </w:p>
    <w:p w:rsidR="00B476E4" w:rsidRDefault="00B476E4" w:rsidP="00B476E4">
      <w:pPr>
        <w:pStyle w:val="Ex-2Code"/>
      </w:pPr>
      <w:r>
        <w:tab/>
      </w:r>
      <w:proofErr w:type="spellStart"/>
      <w:r>
        <w:t>result</w:t>
      </w:r>
      <w:proofErr w:type="spellEnd"/>
      <w:r>
        <w:t xml:space="preserve"> += ":";</w:t>
      </w:r>
    </w:p>
    <w:p w:rsidR="00B476E4" w:rsidRDefault="00B476E4" w:rsidP="00B476E4">
      <w:pPr>
        <w:pStyle w:val="Ex-2Code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this.sek</w:t>
      </w:r>
      <w:proofErr w:type="spellEnd"/>
      <w:r>
        <w:t xml:space="preserve"> &lt; 10) {</w:t>
      </w:r>
    </w:p>
    <w:p w:rsidR="00B476E4" w:rsidRDefault="00B476E4" w:rsidP="00B476E4">
      <w:pPr>
        <w:pStyle w:val="Ex-2Code"/>
      </w:pPr>
      <w:r>
        <w:tab/>
      </w:r>
      <w:r>
        <w:tab/>
      </w:r>
      <w:proofErr w:type="spellStart"/>
      <w:r>
        <w:t>result</w:t>
      </w:r>
      <w:proofErr w:type="spellEnd"/>
      <w:r>
        <w:t xml:space="preserve"> += "0";</w:t>
      </w:r>
    </w:p>
    <w:p w:rsidR="00B476E4" w:rsidRDefault="00B476E4" w:rsidP="00B476E4">
      <w:pPr>
        <w:pStyle w:val="Ex-2Code"/>
      </w:pPr>
      <w:r>
        <w:tab/>
        <w:t>}</w:t>
      </w:r>
    </w:p>
    <w:p w:rsidR="00B476E4" w:rsidRDefault="00B476E4" w:rsidP="00B476E4">
      <w:pPr>
        <w:pStyle w:val="Ex-2Code"/>
      </w:pPr>
      <w:r>
        <w:tab/>
      </w:r>
      <w:proofErr w:type="spellStart"/>
      <w:r>
        <w:t>result</w:t>
      </w:r>
      <w:proofErr w:type="spellEnd"/>
      <w:r>
        <w:t xml:space="preserve"> += </w:t>
      </w:r>
      <w:proofErr w:type="spellStart"/>
      <w:r>
        <w:t>this.sek</w:t>
      </w:r>
      <w:proofErr w:type="spellEnd"/>
      <w:r>
        <w:t>;</w:t>
      </w:r>
    </w:p>
    <w:p w:rsidR="00B476E4" w:rsidRDefault="00B476E4" w:rsidP="00B476E4">
      <w:pPr>
        <w:pStyle w:val="Ex-2Code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B476E4" w:rsidRDefault="00B476E4" w:rsidP="00B476E4">
      <w:pPr>
        <w:pStyle w:val="Ex-2Code"/>
      </w:pPr>
      <w:r>
        <w:t>};</w:t>
      </w:r>
    </w:p>
    <w:p w:rsidR="00B476E4" w:rsidRDefault="00B476E4" w:rsidP="00B476E4">
      <w:pPr>
        <w:pStyle w:val="Ex-1cont"/>
      </w:pPr>
    </w:p>
    <w:p w:rsidR="00B476E4" w:rsidRDefault="009D3FA8" w:rsidP="00B476E4">
      <w:pPr>
        <w:pStyle w:val="Ex-2start"/>
      </w:pPr>
      <w:r w:rsidRPr="009D3FA8">
        <w:rPr>
          <w:b/>
        </w:rPr>
        <w:t>Konstruktor</w:t>
      </w:r>
      <w:r>
        <w:t xml:space="preserve">. Schreiben Sie die </w:t>
      </w:r>
      <w:proofErr w:type="spellStart"/>
      <w:r>
        <w:t>Konstruktorfunktion</w:t>
      </w:r>
      <w:proofErr w:type="spellEnd"/>
      <w:r>
        <w:t xml:space="preserve"> für den </w:t>
      </w:r>
      <w:proofErr w:type="spellStart"/>
      <w:r>
        <w:t>Timer</w:t>
      </w:r>
      <w:proofErr w:type="spellEnd"/>
      <w:r>
        <w:t>.</w:t>
      </w: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Pr="0090715B" w:rsidRDefault="0090715B" w:rsidP="0090715B">
      <w:pPr>
        <w:pStyle w:val="Ex-2cont"/>
        <w:shd w:val="clear" w:color="auto" w:fill="F2F2F2" w:themeFill="background1" w:themeFillShade="F2"/>
      </w:pPr>
    </w:p>
    <w:p w:rsidR="009D3FA8" w:rsidRDefault="009D3FA8" w:rsidP="009D3FA8">
      <w:pPr>
        <w:pStyle w:val="Ex-2cont"/>
      </w:pPr>
    </w:p>
    <w:p w:rsidR="009D3FA8" w:rsidRDefault="009D3FA8" w:rsidP="009D3FA8">
      <w:pPr>
        <w:pStyle w:val="Ex-2start"/>
      </w:pPr>
      <w:r w:rsidRPr="009D3FA8">
        <w:rPr>
          <w:b/>
        </w:rPr>
        <w:t>Tick</w:t>
      </w:r>
      <w:r>
        <w:t>. Schreiben Sie die Methode tick, die bei jedem Aufruf eine Sekunden zurückzählt</w:t>
      </w:r>
      <w:r w:rsidR="0090715B">
        <w:t>.</w:t>
      </w: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Pr="0090715B" w:rsidRDefault="0090715B" w:rsidP="0090715B">
      <w:pPr>
        <w:pStyle w:val="Ex-2cont"/>
        <w:shd w:val="clear" w:color="auto" w:fill="F2F2F2" w:themeFill="background1" w:themeFillShade="F2"/>
      </w:pPr>
    </w:p>
    <w:p w:rsidR="009D3FA8" w:rsidRPr="009D3FA8" w:rsidRDefault="009D3FA8" w:rsidP="009D3FA8">
      <w:pPr>
        <w:pStyle w:val="Ex-2cont"/>
      </w:pPr>
    </w:p>
    <w:p w:rsidR="009D3FA8" w:rsidRDefault="009D3FA8" w:rsidP="00B476E4">
      <w:pPr>
        <w:pStyle w:val="Ex-1cont"/>
      </w:pPr>
      <w:r>
        <w:t>Folgendes Beispiel zeigt die Nutzung des Konstruktors und der Methode tick:</w:t>
      </w:r>
    </w:p>
    <w:p w:rsidR="00B476E4" w:rsidRDefault="00B476E4" w:rsidP="009D3FA8">
      <w:pPr>
        <w:pStyle w:val="Ex-2Code"/>
      </w:pPr>
      <w:proofErr w:type="spellStart"/>
      <w:r>
        <w:t>var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Timer</w:t>
      </w:r>
      <w:proofErr w:type="spellEnd"/>
      <w:r>
        <w:t>(3, 3);</w:t>
      </w:r>
    </w:p>
    <w:p w:rsidR="00B476E4" w:rsidRDefault="00B476E4" w:rsidP="009D3FA8">
      <w:pPr>
        <w:pStyle w:val="Ex-2Code"/>
      </w:pPr>
      <w:proofErr w:type="spellStart"/>
      <w:r>
        <w:t>timer.tick</w:t>
      </w:r>
      <w:proofErr w:type="spellEnd"/>
      <w:r>
        <w:t>();</w:t>
      </w:r>
    </w:p>
    <w:p w:rsidR="00B476E4" w:rsidRDefault="00B476E4" w:rsidP="009D3FA8">
      <w:pPr>
        <w:pStyle w:val="Ex-2Code"/>
      </w:pPr>
      <w:proofErr w:type="spellStart"/>
      <w:r>
        <w:t>timer.toString</w:t>
      </w:r>
      <w:proofErr w:type="spellEnd"/>
      <w:r>
        <w:t>();</w:t>
      </w:r>
      <w:r>
        <w:tab/>
        <w:t>//</w:t>
      </w:r>
      <w:r w:rsidR="009D3FA8">
        <w:t xml:space="preserve"> </w:t>
      </w:r>
      <w:r w:rsidR="009D3FA8" w:rsidRPr="009D3FA8">
        <w:t>03:02</w:t>
      </w:r>
    </w:p>
    <w:p w:rsidR="00B476E4" w:rsidRDefault="00B476E4" w:rsidP="009D3FA8">
      <w:pPr>
        <w:pStyle w:val="Ex-2Code"/>
      </w:pPr>
      <w:proofErr w:type="spellStart"/>
      <w:r>
        <w:t>timer.tick</w:t>
      </w:r>
      <w:proofErr w:type="spellEnd"/>
      <w:r>
        <w:t>();</w:t>
      </w:r>
    </w:p>
    <w:p w:rsidR="00B476E4" w:rsidRDefault="00B476E4" w:rsidP="009D3FA8">
      <w:pPr>
        <w:pStyle w:val="Ex-2Code"/>
      </w:pPr>
      <w:proofErr w:type="spellStart"/>
      <w:r>
        <w:t>timer.tick</w:t>
      </w:r>
      <w:proofErr w:type="spellEnd"/>
      <w:r>
        <w:t>();</w:t>
      </w:r>
    </w:p>
    <w:p w:rsidR="00B476E4" w:rsidRDefault="00B476E4" w:rsidP="009D3FA8">
      <w:pPr>
        <w:pStyle w:val="Ex-2Code"/>
      </w:pPr>
      <w:proofErr w:type="spellStart"/>
      <w:r>
        <w:t>timer.toString</w:t>
      </w:r>
      <w:proofErr w:type="spellEnd"/>
      <w:r>
        <w:t>();</w:t>
      </w:r>
      <w:r>
        <w:tab/>
        <w:t>//</w:t>
      </w:r>
      <w:r w:rsidR="009D3FA8">
        <w:t xml:space="preserve"> 03:00</w:t>
      </w:r>
    </w:p>
    <w:p w:rsidR="00B476E4" w:rsidRDefault="00B476E4" w:rsidP="009D3FA8">
      <w:pPr>
        <w:pStyle w:val="Ex-2Code"/>
      </w:pPr>
      <w:proofErr w:type="spellStart"/>
      <w:r>
        <w:t>timer.tick</w:t>
      </w:r>
      <w:proofErr w:type="spellEnd"/>
      <w:r>
        <w:t>();</w:t>
      </w:r>
    </w:p>
    <w:p w:rsidR="00FD54BE" w:rsidRPr="00C8045A" w:rsidRDefault="00B476E4" w:rsidP="00FD54BE">
      <w:pPr>
        <w:pStyle w:val="Ex-2Code"/>
        <w:rPr>
          <w:highlight w:val="yellow"/>
        </w:rPr>
      </w:pPr>
      <w:proofErr w:type="spellStart"/>
      <w:r>
        <w:t>timer.toString</w:t>
      </w:r>
      <w:proofErr w:type="spellEnd"/>
      <w:r>
        <w:t>();</w:t>
      </w:r>
      <w:r>
        <w:tab/>
        <w:t>//</w:t>
      </w:r>
      <w:r w:rsidR="009D3FA8">
        <w:t xml:space="preserve"> 02:25</w:t>
      </w:r>
    </w:p>
    <w:p w:rsidR="00FD54BE" w:rsidRDefault="00FD54BE" w:rsidP="00FD54BE">
      <w:pPr>
        <w:pStyle w:val="Ex-2cont"/>
        <w:rPr>
          <w:highlight w:val="yellow"/>
        </w:rPr>
      </w:pPr>
    </w:p>
    <w:p w:rsidR="0090715B" w:rsidRDefault="0090715B" w:rsidP="0090715B">
      <w:pPr>
        <w:pStyle w:val="Ex-1start"/>
      </w:pPr>
      <w:r w:rsidRPr="002743C2">
        <w:rPr>
          <w:b/>
        </w:rPr>
        <w:lastRenderedPageBreak/>
        <w:t>Funktionale Programmierung</w:t>
      </w:r>
      <w:r w:rsidRPr="002743C2">
        <w:t xml:space="preserve">. </w:t>
      </w:r>
      <w:r>
        <w:t>Gegeben ist ein Array mit Personen gemäss folgendem Codeausschnitt:</w:t>
      </w:r>
    </w:p>
    <w:p w:rsidR="0090715B" w:rsidRDefault="0090715B" w:rsidP="0090715B">
      <w:pPr>
        <w:pStyle w:val="Ex-2Code"/>
      </w:pPr>
      <w:proofErr w:type="spellStart"/>
      <w:r>
        <w:t>var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= </w:t>
      </w:r>
    </w:p>
    <w:p w:rsidR="0090715B" w:rsidRDefault="0090715B" w:rsidP="0090715B">
      <w:pPr>
        <w:pStyle w:val="Ex-2Code"/>
      </w:pPr>
      <w:r>
        <w:tab/>
      </w:r>
      <w:proofErr w:type="gramStart"/>
      <w:r>
        <w:t>[ {</w:t>
      </w:r>
      <w:proofErr w:type="gramEnd"/>
      <w:r>
        <w:t xml:space="preserve"> </w:t>
      </w:r>
      <w:proofErr w:type="spellStart"/>
      <w:r>
        <w:t>vorname</w:t>
      </w:r>
      <w:proofErr w:type="spellEnd"/>
      <w:r>
        <w:t xml:space="preserve">: "Hans", </w:t>
      </w:r>
      <w:proofErr w:type="spellStart"/>
      <w:r>
        <w:t>nachname</w:t>
      </w:r>
      <w:proofErr w:type="spellEnd"/>
      <w:r>
        <w:t xml:space="preserve">: "Huber", </w:t>
      </w:r>
      <w:proofErr w:type="spellStart"/>
      <w:r>
        <w:t>plz</w:t>
      </w:r>
      <w:proofErr w:type="spellEnd"/>
      <w:r>
        <w:t xml:space="preserve">: "7000", </w:t>
      </w:r>
      <w:proofErr w:type="spellStart"/>
      <w:r>
        <w:t>ort</w:t>
      </w:r>
      <w:proofErr w:type="spellEnd"/>
      <w:r>
        <w:t>: "Chur"},</w:t>
      </w:r>
    </w:p>
    <w:p w:rsidR="0090715B" w:rsidRDefault="0090715B" w:rsidP="0090715B">
      <w:pPr>
        <w:pStyle w:val="Ex-2Code"/>
      </w:pPr>
      <w:r>
        <w:tab/>
        <w:t xml:space="preserve">  </w:t>
      </w:r>
      <w:proofErr w:type="gramStart"/>
      <w:r>
        <w:t xml:space="preserve">{ </w:t>
      </w:r>
      <w:proofErr w:type="spellStart"/>
      <w:r>
        <w:t>vorname</w:t>
      </w:r>
      <w:proofErr w:type="spellEnd"/>
      <w:proofErr w:type="gramEnd"/>
      <w:r>
        <w:t xml:space="preserve">: "Thomas", </w:t>
      </w:r>
      <w:proofErr w:type="spellStart"/>
      <w:r>
        <w:t>nachname</w:t>
      </w:r>
      <w:proofErr w:type="spellEnd"/>
      <w:r>
        <w:t xml:space="preserve">: "Tanner", </w:t>
      </w:r>
      <w:proofErr w:type="spellStart"/>
      <w:r>
        <w:t>plz</w:t>
      </w:r>
      <w:proofErr w:type="spellEnd"/>
      <w:r>
        <w:t xml:space="preserve">: "7304", </w:t>
      </w:r>
      <w:proofErr w:type="spellStart"/>
      <w:r>
        <w:t>ort</w:t>
      </w:r>
      <w:proofErr w:type="spellEnd"/>
      <w:r>
        <w:t>: "Maienfeld" },</w:t>
      </w:r>
    </w:p>
    <w:p w:rsidR="0090715B" w:rsidRDefault="0090715B" w:rsidP="0090715B">
      <w:pPr>
        <w:pStyle w:val="Ex-2Code"/>
      </w:pPr>
      <w:r>
        <w:tab/>
        <w:t xml:space="preserve">  </w:t>
      </w:r>
      <w:proofErr w:type="gramStart"/>
      <w:r>
        <w:t xml:space="preserve">{ </w:t>
      </w:r>
      <w:proofErr w:type="spellStart"/>
      <w:r>
        <w:t>vorname</w:t>
      </w:r>
      <w:proofErr w:type="spellEnd"/>
      <w:proofErr w:type="gramEnd"/>
      <w:r>
        <w:t xml:space="preserve">: "Arnold", </w:t>
      </w:r>
      <w:proofErr w:type="spellStart"/>
      <w:r>
        <w:t>nachname</w:t>
      </w:r>
      <w:proofErr w:type="spellEnd"/>
      <w:r>
        <w:t>: "</w:t>
      </w:r>
      <w:proofErr w:type="spellStart"/>
      <w:r>
        <w:t>Amacker</w:t>
      </w:r>
      <w:proofErr w:type="spellEnd"/>
      <w:r>
        <w:t xml:space="preserve">", </w:t>
      </w:r>
      <w:proofErr w:type="spellStart"/>
      <w:r>
        <w:t>plz</w:t>
      </w:r>
      <w:proofErr w:type="spellEnd"/>
      <w:r>
        <w:t xml:space="preserve">: "8000", </w:t>
      </w:r>
      <w:proofErr w:type="spellStart"/>
      <w:r>
        <w:t>ort</w:t>
      </w:r>
      <w:proofErr w:type="spellEnd"/>
      <w:r>
        <w:t>: "Zürich" }];</w:t>
      </w:r>
    </w:p>
    <w:p w:rsidR="0090715B" w:rsidRDefault="0090715B" w:rsidP="0090715B">
      <w:pPr>
        <w:pStyle w:val="Ex-1cont"/>
      </w:pPr>
    </w:p>
    <w:p w:rsidR="0090715B" w:rsidRDefault="00CE1662" w:rsidP="0090715B">
      <w:pPr>
        <w:pStyle w:val="Ex-2start"/>
      </w:pPr>
      <w:r>
        <w:rPr>
          <w:b/>
        </w:rPr>
        <w:t>Adressliste</w:t>
      </w:r>
      <w:r w:rsidR="0090715B">
        <w:t xml:space="preserve">. </w:t>
      </w:r>
      <w:r>
        <w:t xml:space="preserve">Nutzen Sie die Methode </w:t>
      </w:r>
      <w:proofErr w:type="spellStart"/>
      <w:r>
        <w:t>forEach</w:t>
      </w:r>
      <w:proofErr w:type="spellEnd"/>
      <w:r>
        <w:t xml:space="preserve"> von Arrays um die Adressen aller Personen mittels console.log auf die Konsole zu schreiben:</w:t>
      </w:r>
    </w:p>
    <w:p w:rsidR="0090715B" w:rsidRDefault="00CE1662" w:rsidP="0090715B">
      <w:pPr>
        <w:pStyle w:val="Ex-2Code"/>
      </w:pPr>
      <w:proofErr w:type="spellStart"/>
      <w:r>
        <w:t>personen.forEach</w:t>
      </w:r>
      <w:proofErr w:type="spellEnd"/>
      <w:r>
        <w:t>(</w:t>
      </w:r>
    </w:p>
    <w:p w:rsidR="0090715B" w:rsidRDefault="0090715B" w:rsidP="0090715B">
      <w:pPr>
        <w:pStyle w:val="Ex-2Code"/>
        <w:shd w:val="clear" w:color="auto" w:fill="F2F2F2" w:themeFill="background1" w:themeFillShade="F2"/>
      </w:pPr>
    </w:p>
    <w:p w:rsidR="0090715B" w:rsidRDefault="0090715B" w:rsidP="0090715B">
      <w:pPr>
        <w:pStyle w:val="Ex-2Code"/>
        <w:shd w:val="clear" w:color="auto" w:fill="F2F2F2" w:themeFill="background1" w:themeFillShade="F2"/>
      </w:pPr>
    </w:p>
    <w:p w:rsidR="0090715B" w:rsidRDefault="0090715B" w:rsidP="0090715B">
      <w:pPr>
        <w:pStyle w:val="Ex-2Code"/>
        <w:shd w:val="clear" w:color="auto" w:fill="F2F2F2" w:themeFill="background1" w:themeFillShade="F2"/>
      </w:pPr>
    </w:p>
    <w:p w:rsidR="0090715B" w:rsidRDefault="0090715B" w:rsidP="0090715B">
      <w:pPr>
        <w:pStyle w:val="Ex-2Code"/>
      </w:pPr>
      <w:r>
        <w:t>);</w:t>
      </w:r>
    </w:p>
    <w:p w:rsidR="0090715B" w:rsidRDefault="0090715B" w:rsidP="00CE1662">
      <w:pPr>
        <w:pStyle w:val="Ex-2cont"/>
      </w:pPr>
    </w:p>
    <w:p w:rsidR="00CE1662" w:rsidRDefault="00CE1662" w:rsidP="00CE1662">
      <w:pPr>
        <w:pStyle w:val="Ex-2cont"/>
      </w:pPr>
      <w:r>
        <w:t xml:space="preserve">Die Ausgabe sollte in der </w:t>
      </w:r>
      <w:proofErr w:type="spellStart"/>
      <w:r>
        <w:t>FireBug</w:t>
      </w:r>
      <w:proofErr w:type="spellEnd"/>
      <w:r>
        <w:t>-Konsole wie folgt aussehen:</w:t>
      </w:r>
    </w:p>
    <w:p w:rsidR="00CE1662" w:rsidRDefault="00CE1662" w:rsidP="00CE1662">
      <w:pPr>
        <w:pStyle w:val="Ex-2cont"/>
      </w:pPr>
      <w:r>
        <w:rPr>
          <w:noProof/>
          <w:lang w:eastAsia="de-CH"/>
        </w:rPr>
        <w:drawing>
          <wp:inline distT="0" distB="0" distL="0" distR="0" wp14:anchorId="5A2A612F" wp14:editId="1220343F">
            <wp:extent cx="2119746" cy="436731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71" cy="4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62" w:rsidRDefault="00CE1662" w:rsidP="00CE1662">
      <w:pPr>
        <w:pStyle w:val="Ex-2start"/>
      </w:pPr>
      <w:r w:rsidRPr="00CE1662">
        <w:rPr>
          <w:b/>
        </w:rPr>
        <w:t>Sortieren</w:t>
      </w:r>
      <w:r>
        <w:t xml:space="preserve">. Nutzen Sie die Methode </w:t>
      </w:r>
      <w:proofErr w:type="spellStart"/>
      <w:r>
        <w:t>sort</w:t>
      </w:r>
      <w:proofErr w:type="spellEnd"/>
      <w:r>
        <w:t xml:space="preserve"> von Arrays um die Einträge nach Nachnamen zu sortieren:</w:t>
      </w:r>
    </w:p>
    <w:p w:rsidR="00CE1662" w:rsidRDefault="00CE1662" w:rsidP="00CE1662">
      <w:pPr>
        <w:pStyle w:val="Ex-2Code"/>
      </w:pPr>
      <w:proofErr w:type="spellStart"/>
      <w:r>
        <w:t>var</w:t>
      </w:r>
      <w:proofErr w:type="spellEnd"/>
      <w:r>
        <w:t xml:space="preserve"> sortiert = </w:t>
      </w:r>
      <w:proofErr w:type="spellStart"/>
      <w:r>
        <w:t>personen.sort</w:t>
      </w:r>
      <w:proofErr w:type="spellEnd"/>
      <w:r>
        <w:t>(</w:t>
      </w: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</w:pPr>
      <w:r>
        <w:t>);</w:t>
      </w:r>
    </w:p>
    <w:p w:rsidR="00CE1662" w:rsidRPr="00CE1662" w:rsidRDefault="00CE1662" w:rsidP="00CE1662">
      <w:pPr>
        <w:pStyle w:val="Ex-2cont"/>
      </w:pPr>
    </w:p>
    <w:p w:rsidR="0090715B" w:rsidRDefault="0015765C" w:rsidP="00622D3F">
      <w:pPr>
        <w:pStyle w:val="Ex-1start"/>
      </w:pPr>
      <w:r w:rsidRPr="007A25C0">
        <w:rPr>
          <w:b/>
        </w:rPr>
        <w:lastRenderedPageBreak/>
        <w:t>HTML/JavaScript</w:t>
      </w:r>
      <w:r>
        <w:t xml:space="preserve">. Gegeben ist die HTML-Seite eines </w:t>
      </w:r>
      <w:r w:rsidR="002D2A80">
        <w:t>Zählers</w:t>
      </w:r>
      <w:r>
        <w:t>. Der Zähler kann mit dem Drücken auf Start gestartet und mit Drücken auf Stopp angehalten werden. Der Zähler sollte die in Sekundenschritten raufzählen.</w:t>
      </w:r>
    </w:p>
    <w:p w:rsidR="0015765C" w:rsidRDefault="0015765C" w:rsidP="0015765C">
      <w:pPr>
        <w:pStyle w:val="Ex-1cont"/>
        <w:rPr>
          <w:highlight w:val="yellow"/>
        </w:rPr>
      </w:pPr>
      <w:r>
        <w:rPr>
          <w:noProof/>
          <w:lang w:eastAsia="de-CH"/>
        </w:rPr>
        <w:drawing>
          <wp:inline distT="0" distB="0" distL="0" distR="0" wp14:anchorId="68E92CA2" wp14:editId="05F25B89">
            <wp:extent cx="2609524" cy="352381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5C" w:rsidRPr="0015765C" w:rsidRDefault="0015765C" w:rsidP="0015765C">
      <w:pPr>
        <w:pStyle w:val="Ex-1cont"/>
        <w:rPr>
          <w:highlight w:val="yellow"/>
        </w:rPr>
      </w:pPr>
      <w:r>
        <w:t>In den JavaScript-Code haben sich 4 Fehler eingeschlichen.</w:t>
      </w:r>
    </w:p>
    <w:p w:rsidR="00622D3F" w:rsidRDefault="00622D3F" w:rsidP="0015765C">
      <w:pPr>
        <w:pStyle w:val="Ex-2Code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22D3F" w:rsidRDefault="00622D3F" w:rsidP="0015765C">
      <w:pPr>
        <w:pStyle w:val="Ex-2Code"/>
      </w:pPr>
      <w:r>
        <w:t>&lt;</w:t>
      </w:r>
      <w:proofErr w:type="spellStart"/>
      <w:r>
        <w:t>html</w:t>
      </w:r>
      <w:proofErr w:type="spellEnd"/>
      <w:r>
        <w:t>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</w:t>
      </w:r>
      <w:proofErr w:type="spellStart"/>
      <w:r>
        <w:t>head</w:t>
      </w:r>
      <w:proofErr w:type="spellEnd"/>
      <w:r>
        <w:t>&gt;</w:t>
      </w:r>
    </w:p>
    <w:p w:rsidR="00622D3F" w:rsidRDefault="00622D3F" w:rsidP="0015765C">
      <w:pPr>
        <w:pStyle w:val="Ex-2Code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 http-</w:t>
      </w:r>
      <w:proofErr w:type="spellStart"/>
      <w:r>
        <w:t>equiv</w:t>
      </w:r>
      <w:proofErr w:type="spellEnd"/>
      <w:r>
        <w:t>="Content-Type"&gt;</w:t>
      </w:r>
    </w:p>
    <w:p w:rsidR="00622D3F" w:rsidRDefault="00622D3F" w:rsidP="0015765C">
      <w:pPr>
        <w:pStyle w:val="Ex-2Code"/>
      </w:pPr>
      <w:r>
        <w:t>&lt;title&gt;Aufgabe 4&lt;/title&gt;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application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622D3F" w:rsidRPr="00E52E9A" w:rsidRDefault="00622D3F" w:rsidP="0015765C">
      <w:pPr>
        <w:pStyle w:val="Ex-2Code"/>
        <w:rPr>
          <w:lang w:val="en-US"/>
        </w:rPr>
      </w:pPr>
      <w:r>
        <w:tab/>
      </w:r>
      <w:r w:rsidRPr="00E52E9A">
        <w:rPr>
          <w:lang w:val="en-US"/>
        </w:rPr>
        <w:t>var intervalId;</w:t>
      </w:r>
    </w:p>
    <w:p w:rsidR="00622D3F" w:rsidRPr="00E52E9A" w:rsidRDefault="00622D3F" w:rsidP="0015765C">
      <w:pPr>
        <w:pStyle w:val="Ex-2Code"/>
        <w:rPr>
          <w:lang w:val="en-US"/>
        </w:rPr>
      </w:pPr>
      <w:r w:rsidRPr="00E52E9A">
        <w:rPr>
          <w:lang w:val="en-US"/>
        </w:rPr>
        <w:tab/>
      </w:r>
    </w:p>
    <w:p w:rsidR="00622D3F" w:rsidRPr="00E52E9A" w:rsidRDefault="00622D3F" w:rsidP="0015765C">
      <w:pPr>
        <w:pStyle w:val="Ex-2Code"/>
        <w:rPr>
          <w:lang w:val="en-US"/>
        </w:rPr>
      </w:pPr>
      <w:r w:rsidRPr="00E52E9A">
        <w:rPr>
          <w:lang w:val="en-US"/>
        </w:rPr>
        <w:tab/>
        <w:t>function start() {</w:t>
      </w:r>
    </w:p>
    <w:p w:rsidR="00622D3F" w:rsidRPr="00E52E9A" w:rsidRDefault="00622D3F" w:rsidP="0015765C">
      <w:pPr>
        <w:pStyle w:val="Ex-2Code"/>
        <w:rPr>
          <w:lang w:val="en-US"/>
        </w:rPr>
      </w:pPr>
      <w:r w:rsidRPr="00E52E9A">
        <w:rPr>
          <w:lang w:val="en-US"/>
        </w:rPr>
        <w:tab/>
      </w:r>
      <w:r w:rsidRPr="00E52E9A">
        <w:rPr>
          <w:lang w:val="en-US"/>
        </w:rPr>
        <w:tab/>
        <w:t>var sekunden = 0;</w:t>
      </w:r>
    </w:p>
    <w:p w:rsidR="00622D3F" w:rsidRDefault="00622D3F" w:rsidP="0015765C">
      <w:pPr>
        <w:pStyle w:val="Ex-2Code"/>
      </w:pPr>
      <w:r w:rsidRPr="00E52E9A">
        <w:rPr>
          <w:lang w:val="en-US"/>
        </w:rPr>
        <w:tab/>
      </w:r>
      <w:r w:rsidRPr="00E52E9A">
        <w:rPr>
          <w:lang w:val="en-US"/>
        </w:rP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sekundenElement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sek</w:t>
      </w:r>
      <w:proofErr w:type="spellEnd"/>
      <w:r>
        <w:t>");</w:t>
      </w:r>
    </w:p>
    <w:p w:rsidR="00622D3F" w:rsidRDefault="00622D3F" w:rsidP="0015765C">
      <w:pPr>
        <w:pStyle w:val="Ex-2Code"/>
      </w:pPr>
      <w:r>
        <w:tab/>
      </w:r>
      <w:r>
        <w:tab/>
      </w:r>
      <w:proofErr w:type="spellStart"/>
      <w:r>
        <w:t>sekundenElement.value</w:t>
      </w:r>
      <w:proofErr w:type="spellEnd"/>
      <w:r>
        <w:t xml:space="preserve"> = </w:t>
      </w:r>
      <w:proofErr w:type="spellStart"/>
      <w:r>
        <w:t>sekunden</w:t>
      </w:r>
      <w:proofErr w:type="spellEnd"/>
      <w:r>
        <w:t>;</w:t>
      </w:r>
    </w:p>
    <w:p w:rsidR="00622D3F" w:rsidRDefault="00622D3F" w:rsidP="0015765C">
      <w:pPr>
        <w:pStyle w:val="Ex-2Code"/>
      </w:pPr>
      <w:r>
        <w:tab/>
      </w:r>
      <w:r>
        <w:tab/>
      </w:r>
    </w:p>
    <w:p w:rsidR="00622D3F" w:rsidRDefault="00622D3F" w:rsidP="0015765C">
      <w:pPr>
        <w:pStyle w:val="Ex-2Code"/>
      </w:pPr>
      <w:r>
        <w:tab/>
      </w:r>
      <w:r>
        <w:tab/>
      </w:r>
      <w:proofErr w:type="spellStart"/>
      <w:r>
        <w:t>intervalId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{</w:t>
      </w:r>
    </w:p>
    <w:p w:rsidR="00622D3F" w:rsidRDefault="00622D3F" w:rsidP="0015765C">
      <w:pPr>
        <w:pStyle w:val="Ex-2Code"/>
      </w:pPr>
      <w:r>
        <w:tab/>
      </w:r>
      <w:r>
        <w:tab/>
      </w:r>
      <w:r>
        <w:tab/>
      </w:r>
      <w:proofErr w:type="spellStart"/>
      <w:r>
        <w:t>sekunden</w:t>
      </w:r>
      <w:proofErr w:type="spellEnd"/>
      <w:r>
        <w:t>++;</w:t>
      </w:r>
    </w:p>
    <w:p w:rsidR="00622D3F" w:rsidRDefault="00622D3F" w:rsidP="0015765C">
      <w:pPr>
        <w:pStyle w:val="Ex-2Code"/>
      </w:pPr>
      <w:r>
        <w:tab/>
      </w:r>
      <w:r>
        <w:tab/>
      </w:r>
      <w:r>
        <w:tab/>
      </w:r>
      <w:proofErr w:type="spellStart"/>
      <w:r>
        <w:t>sekundenElement.value</w:t>
      </w:r>
      <w:proofErr w:type="spellEnd"/>
      <w:r>
        <w:t xml:space="preserve"> = </w:t>
      </w:r>
      <w:proofErr w:type="spellStart"/>
      <w:r>
        <w:t>sekunden</w:t>
      </w:r>
      <w:proofErr w:type="spellEnd"/>
      <w:r>
        <w:t>;</w:t>
      </w:r>
    </w:p>
    <w:p w:rsidR="00622D3F" w:rsidRDefault="00622D3F" w:rsidP="0015765C">
      <w:pPr>
        <w:pStyle w:val="Ex-2Code"/>
      </w:pPr>
      <w:r>
        <w:tab/>
      </w:r>
      <w:r>
        <w:tab/>
        <w:t>}, 1);</w:t>
      </w:r>
      <w:r>
        <w:tab/>
      </w:r>
    </w:p>
    <w:p w:rsidR="00622D3F" w:rsidRDefault="00622D3F" w:rsidP="0015765C">
      <w:pPr>
        <w:pStyle w:val="Ex-2Code"/>
      </w:pPr>
      <w:r>
        <w:tab/>
        <w:t>}</w:t>
      </w:r>
    </w:p>
    <w:p w:rsidR="00622D3F" w:rsidRDefault="00622D3F" w:rsidP="0015765C">
      <w:pPr>
        <w:pStyle w:val="Ex-2Code"/>
      </w:pPr>
      <w:r>
        <w:tab/>
      </w:r>
    </w:p>
    <w:p w:rsidR="00622D3F" w:rsidRDefault="00622D3F" w:rsidP="0015765C">
      <w:pPr>
        <w:pStyle w:val="Ex-2Code"/>
      </w:pPr>
      <w:r>
        <w:tab/>
      </w:r>
      <w:proofErr w:type="spellStart"/>
      <w:r>
        <w:t>function</w:t>
      </w:r>
      <w:proofErr w:type="spellEnd"/>
      <w:r>
        <w:t xml:space="preserve"> stopp() {</w:t>
      </w:r>
    </w:p>
    <w:p w:rsidR="00622D3F" w:rsidRDefault="00622D3F" w:rsidP="0015765C">
      <w:pPr>
        <w:pStyle w:val="Ex-2Code"/>
      </w:pPr>
      <w:r>
        <w:tab/>
      </w:r>
      <w:r>
        <w:tab/>
      </w:r>
      <w:proofErr w:type="spellStart"/>
      <w:r>
        <w:t>clearInterval</w:t>
      </w:r>
      <w:proofErr w:type="spellEnd"/>
      <w:r>
        <w:t>(</w:t>
      </w:r>
      <w:proofErr w:type="spellStart"/>
      <w:r>
        <w:t>intervalId</w:t>
      </w:r>
      <w:proofErr w:type="spellEnd"/>
      <w:r>
        <w:t>);</w:t>
      </w:r>
    </w:p>
    <w:p w:rsidR="00622D3F" w:rsidRDefault="00622D3F" w:rsidP="0015765C">
      <w:pPr>
        <w:pStyle w:val="Ex-2Code"/>
      </w:pPr>
      <w:r>
        <w:tab/>
        <w:t>}</w:t>
      </w:r>
    </w:p>
    <w:p w:rsidR="00622D3F" w:rsidRDefault="00622D3F" w:rsidP="0015765C">
      <w:pPr>
        <w:pStyle w:val="Ex-2Code"/>
      </w:pPr>
      <w:r>
        <w:tab/>
      </w:r>
    </w:p>
    <w:p w:rsidR="00622D3F" w:rsidRDefault="00622D3F" w:rsidP="0015765C">
      <w:pPr>
        <w:pStyle w:val="Ex-2Code"/>
      </w:pPr>
      <w:r>
        <w:t>&lt;/</w:t>
      </w:r>
      <w:proofErr w:type="spellStart"/>
      <w:r>
        <w:t>script</w:t>
      </w:r>
      <w:proofErr w:type="spellEnd"/>
      <w:r>
        <w:t>&gt;</w:t>
      </w:r>
    </w:p>
    <w:p w:rsidR="00622D3F" w:rsidRDefault="00622D3F" w:rsidP="0015765C">
      <w:pPr>
        <w:pStyle w:val="Ex-2Code"/>
      </w:pPr>
      <w:r>
        <w:t>&lt;/</w:t>
      </w:r>
      <w:proofErr w:type="spellStart"/>
      <w:r>
        <w:t>head</w:t>
      </w:r>
      <w:proofErr w:type="spellEnd"/>
      <w:r>
        <w:t>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</w:t>
      </w:r>
      <w:proofErr w:type="spellStart"/>
      <w:r>
        <w:t>body</w:t>
      </w:r>
      <w:proofErr w:type="spellEnd"/>
      <w:r>
        <w:t>&gt;</w:t>
      </w:r>
    </w:p>
    <w:p w:rsidR="00622D3F" w:rsidRDefault="00622D3F" w:rsidP="0015765C">
      <w:pPr>
        <w:pStyle w:val="Ex-2Code"/>
      </w:pP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sekunden</w:t>
      </w:r>
      <w:proofErr w:type="spellEnd"/>
      <w:r>
        <w:t>" type="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=""&gt;</w:t>
      </w:r>
    </w:p>
    <w:p w:rsidR="00622D3F" w:rsidRPr="00E52E9A" w:rsidRDefault="00622D3F" w:rsidP="0015765C">
      <w:pPr>
        <w:pStyle w:val="Ex-2Code"/>
        <w:rPr>
          <w:lang w:val="en-US"/>
        </w:rPr>
      </w:pPr>
      <w:r>
        <w:tab/>
      </w:r>
      <w:r w:rsidRPr="00E52E9A">
        <w:rPr>
          <w:lang w:val="en-US"/>
        </w:rPr>
        <w:t>&lt;button onclick="start();"&gt;Start&lt;/button&gt;</w:t>
      </w:r>
    </w:p>
    <w:p w:rsidR="00622D3F" w:rsidRPr="00E52E9A" w:rsidRDefault="00622D3F" w:rsidP="0015765C">
      <w:pPr>
        <w:pStyle w:val="Ex-2Code"/>
        <w:rPr>
          <w:lang w:val="en-US"/>
        </w:rPr>
      </w:pPr>
      <w:r w:rsidRPr="00E52E9A">
        <w:rPr>
          <w:lang w:val="en-US"/>
        </w:rPr>
        <w:tab/>
        <w:t>&lt;button onclick="</w:t>
      </w:r>
      <w:proofErr w:type="gramStart"/>
      <w:r w:rsidRPr="00E52E9A">
        <w:rPr>
          <w:lang w:val="en-US"/>
        </w:rPr>
        <w:t>stop(</w:t>
      </w:r>
      <w:proofErr w:type="gramEnd"/>
      <w:r w:rsidRPr="00E52E9A">
        <w:rPr>
          <w:lang w:val="en-US"/>
        </w:rPr>
        <w:t>);"&gt;Stopp&lt;/button&gt;</w:t>
      </w:r>
    </w:p>
    <w:p w:rsidR="00622D3F" w:rsidRDefault="00622D3F" w:rsidP="0015765C">
      <w:pPr>
        <w:pStyle w:val="Ex-2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15765C" w:rsidRPr="0015765C" w:rsidRDefault="0015765C" w:rsidP="0015765C">
      <w:pPr>
        <w:pStyle w:val="Ex-1cont"/>
      </w:pPr>
    </w:p>
    <w:p w:rsidR="0015765C" w:rsidRPr="0015765C" w:rsidRDefault="0015765C" w:rsidP="0015765C">
      <w:pPr>
        <w:pStyle w:val="Ex-1cont"/>
      </w:pPr>
      <w:r w:rsidRPr="0015765C">
        <w:t>Bitte korrigieren Sie!</w:t>
      </w:r>
    </w:p>
    <w:sectPr w:rsidR="0015765C" w:rsidRPr="0015765C" w:rsidSect="00CD5D0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262" w:rsidRDefault="005D4262">
      <w:r>
        <w:separator/>
      </w:r>
    </w:p>
  </w:endnote>
  <w:endnote w:type="continuationSeparator" w:id="0">
    <w:p w:rsidR="005D4262" w:rsidRDefault="005D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E52E9A">
      <w:rPr>
        <w:rStyle w:val="Seitenzahl"/>
        <w:noProof/>
      </w:rPr>
      <w:t>5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E52E9A">
      <w:rPr>
        <w:rStyle w:val="Seitenzahl"/>
        <w:noProof/>
      </w:rPr>
      <w:t>5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E52E9A">
      <w:rPr>
        <w:rFonts w:cs="Arial"/>
        <w:noProof/>
        <w:sz w:val="12"/>
        <w:szCs w:val="12"/>
        <w:lang w:val="de-DE"/>
      </w:rPr>
      <w:t>Pruefung.docx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E52E9A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E52E9A">
      <w:rPr>
        <w:rStyle w:val="Seitenzahl"/>
        <w:rFonts w:cs="Arial"/>
        <w:noProof/>
        <w:sz w:val="12"/>
        <w:szCs w:val="12"/>
      </w:rPr>
      <w:t>5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FF69CD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fldSimple w:instr=" AUTHOR  \* MERGEFORMAT ">
      <w:r w:rsidR="00E52E9A" w:rsidRPr="00E52E9A">
        <w:rPr>
          <w:rFonts w:cs="Arial"/>
          <w:noProof/>
          <w:sz w:val="12"/>
          <w:szCs w:val="12"/>
        </w:rPr>
        <w:t>Martin Studer</w:t>
      </w:r>
    </w:fldSimple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E52E9A">
      <w:rPr>
        <w:rFonts w:cs="Arial"/>
        <w:noProof/>
        <w:sz w:val="12"/>
        <w:szCs w:val="12"/>
      </w:rPr>
      <w:t>18.03.2015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262" w:rsidRDefault="005D4262">
      <w:r>
        <w:separator/>
      </w:r>
    </w:p>
  </w:footnote>
  <w:footnote w:type="continuationSeparator" w:id="0">
    <w:p w:rsidR="005D4262" w:rsidRDefault="005D4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A2C9E" w:rsidRDefault="00BC24B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br/>
    </w:r>
    <w:r>
      <w:br/>
    </w:r>
    <w:r w:rsidR="00115F9E">
      <w:rPr>
        <w:rFonts w:ascii="Rockwell" w:hAnsi="Rockwell"/>
        <w:sz w:val="20"/>
      </w:rPr>
      <w:t>Systemtechnik</w:t>
    </w:r>
    <w:r w:rsidR="00115F9E" w:rsidRPr="00F406CF">
      <w:rPr>
        <w:rFonts w:ascii="Rockwell" w:hAnsi="Rockwell"/>
        <w:i/>
        <w:sz w:val="20"/>
        <w:vertAlign w:val="superscript"/>
      </w:rPr>
      <w:t>NTB</w:t>
    </w:r>
    <w:r w:rsidR="00081A38">
      <w:rPr>
        <w:rFonts w:ascii="Rockwell" w:hAnsi="Rockwell"/>
        <w:sz w:val="20"/>
      </w:rPr>
      <w:t xml:space="preserve"> / Studienrichtung IKS</w:t>
    </w:r>
  </w:p>
  <w:p w:rsidR="00BC24B6" w:rsidRPr="00441BCA" w:rsidRDefault="009D7377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rPr>
        <w:rFonts w:ascii="Rockwell" w:hAnsi="Rockwell"/>
        <w:sz w:val="20"/>
      </w:rPr>
      <w:t>HTML5, JavaScript, PHP</w:t>
    </w:r>
    <w:r w:rsidR="00115F9E" w:rsidRPr="00441BCA">
      <w:rPr>
        <w:rFonts w:ascii="Rockwell" w:hAnsi="Rockwell"/>
        <w:sz w:val="20"/>
      </w:rPr>
      <w:t xml:space="preserve"> (</w:t>
    </w:r>
    <w:proofErr w:type="spellStart"/>
    <w:r w:rsidR="00BE4F54" w:rsidRPr="00441BCA">
      <w:rPr>
        <w:rFonts w:ascii="Rockwell" w:hAnsi="Rockwell"/>
        <w:sz w:val="20"/>
      </w:rPr>
      <w:t>IuK</w:t>
    </w:r>
    <w:r>
      <w:rPr>
        <w:rFonts w:ascii="Rockwell" w:hAnsi="Rockwell"/>
        <w:sz w:val="20"/>
      </w:rPr>
      <w:t>_II</w:t>
    </w:r>
    <w:r w:rsidR="005D00AB" w:rsidRPr="00441BCA">
      <w:rPr>
        <w:rFonts w:ascii="Rockwell" w:hAnsi="Rockwell"/>
        <w:sz w:val="20"/>
      </w:rPr>
      <w:t>_</w:t>
    </w:r>
    <w:r>
      <w:rPr>
        <w:rFonts w:ascii="Rockwell" w:hAnsi="Rockwell"/>
        <w:sz w:val="20"/>
      </w:rPr>
      <w:t>H</w:t>
    </w:r>
    <w:proofErr w:type="spellEnd"/>
    <w:r w:rsidR="00115F9E" w:rsidRPr="00441BCA">
      <w:rPr>
        <w:rFonts w:ascii="Rockwell" w:hAnsi="Rockwell"/>
        <w:sz w:val="20"/>
      </w:rPr>
      <w:t>)</w:t>
    </w:r>
  </w:p>
  <w:p w:rsidR="00BC24B6" w:rsidRDefault="006004B2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 xml:space="preserve">Probeprüfung </w:t>
    </w:r>
    <w:r w:rsidR="004731BA">
      <w:t>Zwischenp</w:t>
    </w:r>
    <w:r w:rsidR="003151C9">
      <w:t>rüfung</w:t>
    </w:r>
    <w:r w:rsidR="005164D8">
      <w:t xml:space="preserve"> </w:t>
    </w:r>
    <w:r w:rsidR="008605D1">
      <w:t>Teil 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AE103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651398"/>
    <w:multiLevelType w:val="hybridMultilevel"/>
    <w:tmpl w:val="D4F6790C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373D80"/>
    <w:multiLevelType w:val="hybridMultilevel"/>
    <w:tmpl w:val="10E0CD68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0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8F654D"/>
    <w:multiLevelType w:val="hybridMultilevel"/>
    <w:tmpl w:val="232A67B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3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891283"/>
    <w:multiLevelType w:val="hybridMultilevel"/>
    <w:tmpl w:val="BABA01E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5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6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8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23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22"/>
  </w:num>
  <w:num w:numId="8">
    <w:abstractNumId w:val="16"/>
  </w:num>
  <w:num w:numId="9">
    <w:abstractNumId w:val="21"/>
  </w:num>
  <w:num w:numId="10">
    <w:abstractNumId w:val="18"/>
  </w:num>
  <w:num w:numId="11">
    <w:abstractNumId w:val="1"/>
  </w:num>
  <w:num w:numId="12">
    <w:abstractNumId w:val="8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1"/>
  </w:num>
  <w:num w:numId="37">
    <w:abstractNumId w:val="13"/>
  </w:num>
  <w:num w:numId="38">
    <w:abstractNumId w:val="23"/>
  </w:num>
  <w:num w:numId="39">
    <w:abstractNumId w:val="15"/>
  </w:num>
  <w:num w:numId="40">
    <w:abstractNumId w:val="17"/>
  </w:num>
  <w:num w:numId="41">
    <w:abstractNumId w:val="12"/>
  </w:num>
  <w:num w:numId="42">
    <w:abstractNumId w:val="14"/>
  </w:num>
  <w:num w:numId="43">
    <w:abstractNumId w:val="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13855"/>
    <w:rsid w:val="00051E52"/>
    <w:rsid w:val="00056A24"/>
    <w:rsid w:val="0006032C"/>
    <w:rsid w:val="0007010E"/>
    <w:rsid w:val="00081A38"/>
    <w:rsid w:val="000A534B"/>
    <w:rsid w:val="000B0503"/>
    <w:rsid w:val="000B6BCF"/>
    <w:rsid w:val="000D5B92"/>
    <w:rsid w:val="000E0CA6"/>
    <w:rsid w:val="000F2EFA"/>
    <w:rsid w:val="000F3FD0"/>
    <w:rsid w:val="00115F9E"/>
    <w:rsid w:val="00120545"/>
    <w:rsid w:val="001254CF"/>
    <w:rsid w:val="001325AE"/>
    <w:rsid w:val="00144D50"/>
    <w:rsid w:val="0015765C"/>
    <w:rsid w:val="00161A5B"/>
    <w:rsid w:val="001935A2"/>
    <w:rsid w:val="001A5A59"/>
    <w:rsid w:val="001D188C"/>
    <w:rsid w:val="001E402C"/>
    <w:rsid w:val="001F08D9"/>
    <w:rsid w:val="00241247"/>
    <w:rsid w:val="00241413"/>
    <w:rsid w:val="00247DF5"/>
    <w:rsid w:val="002614F5"/>
    <w:rsid w:val="00261F7C"/>
    <w:rsid w:val="002D2A80"/>
    <w:rsid w:val="00304788"/>
    <w:rsid w:val="003050CC"/>
    <w:rsid w:val="00307594"/>
    <w:rsid w:val="003151C9"/>
    <w:rsid w:val="003C21EE"/>
    <w:rsid w:val="003D16AA"/>
    <w:rsid w:val="003E4557"/>
    <w:rsid w:val="003E6414"/>
    <w:rsid w:val="003E767D"/>
    <w:rsid w:val="003F5E10"/>
    <w:rsid w:val="00400C3E"/>
    <w:rsid w:val="004128FE"/>
    <w:rsid w:val="00441BCA"/>
    <w:rsid w:val="0044567F"/>
    <w:rsid w:val="00457474"/>
    <w:rsid w:val="004731BA"/>
    <w:rsid w:val="00480076"/>
    <w:rsid w:val="00482083"/>
    <w:rsid w:val="004945DE"/>
    <w:rsid w:val="004B08BF"/>
    <w:rsid w:val="004B3A6A"/>
    <w:rsid w:val="0050299F"/>
    <w:rsid w:val="00516229"/>
    <w:rsid w:val="005164D8"/>
    <w:rsid w:val="00534346"/>
    <w:rsid w:val="0053702F"/>
    <w:rsid w:val="00591F89"/>
    <w:rsid w:val="00596739"/>
    <w:rsid w:val="00597AD7"/>
    <w:rsid w:val="005D00AB"/>
    <w:rsid w:val="005D040B"/>
    <w:rsid w:val="005D4262"/>
    <w:rsid w:val="006004B2"/>
    <w:rsid w:val="00622D3F"/>
    <w:rsid w:val="00624A67"/>
    <w:rsid w:val="00625638"/>
    <w:rsid w:val="00653094"/>
    <w:rsid w:val="00657961"/>
    <w:rsid w:val="006742E6"/>
    <w:rsid w:val="00674ADA"/>
    <w:rsid w:val="006971B7"/>
    <w:rsid w:val="006E7CB1"/>
    <w:rsid w:val="00722D7A"/>
    <w:rsid w:val="0073756A"/>
    <w:rsid w:val="00747AFF"/>
    <w:rsid w:val="007859AC"/>
    <w:rsid w:val="00794E7B"/>
    <w:rsid w:val="007A53CB"/>
    <w:rsid w:val="007B31A1"/>
    <w:rsid w:val="007E21AC"/>
    <w:rsid w:val="007E6FB3"/>
    <w:rsid w:val="007F0861"/>
    <w:rsid w:val="008258BB"/>
    <w:rsid w:val="00857631"/>
    <w:rsid w:val="008605D1"/>
    <w:rsid w:val="008713A0"/>
    <w:rsid w:val="00883598"/>
    <w:rsid w:val="008917AD"/>
    <w:rsid w:val="0089277D"/>
    <w:rsid w:val="008A7707"/>
    <w:rsid w:val="008D138F"/>
    <w:rsid w:val="0090715B"/>
    <w:rsid w:val="00923CF5"/>
    <w:rsid w:val="00926AD5"/>
    <w:rsid w:val="00926D07"/>
    <w:rsid w:val="0094006F"/>
    <w:rsid w:val="00955CBF"/>
    <w:rsid w:val="00965FDA"/>
    <w:rsid w:val="00982D90"/>
    <w:rsid w:val="00983F7A"/>
    <w:rsid w:val="0099136D"/>
    <w:rsid w:val="009974D7"/>
    <w:rsid w:val="009A00A8"/>
    <w:rsid w:val="009A1E27"/>
    <w:rsid w:val="009B1176"/>
    <w:rsid w:val="009D3FA8"/>
    <w:rsid w:val="009D7377"/>
    <w:rsid w:val="00A26337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018D7"/>
    <w:rsid w:val="00B235D7"/>
    <w:rsid w:val="00B331A0"/>
    <w:rsid w:val="00B4477D"/>
    <w:rsid w:val="00B476E4"/>
    <w:rsid w:val="00B501C8"/>
    <w:rsid w:val="00B55729"/>
    <w:rsid w:val="00B701D7"/>
    <w:rsid w:val="00B822AE"/>
    <w:rsid w:val="00B825EE"/>
    <w:rsid w:val="00B83E5D"/>
    <w:rsid w:val="00BB55D2"/>
    <w:rsid w:val="00BC24B6"/>
    <w:rsid w:val="00BE4F54"/>
    <w:rsid w:val="00BE522B"/>
    <w:rsid w:val="00BF4477"/>
    <w:rsid w:val="00C61BDF"/>
    <w:rsid w:val="00C640A9"/>
    <w:rsid w:val="00C8045A"/>
    <w:rsid w:val="00C95295"/>
    <w:rsid w:val="00CA3206"/>
    <w:rsid w:val="00CA5D79"/>
    <w:rsid w:val="00CB06F1"/>
    <w:rsid w:val="00CB40BB"/>
    <w:rsid w:val="00CC6118"/>
    <w:rsid w:val="00CD5D0F"/>
    <w:rsid w:val="00CE1662"/>
    <w:rsid w:val="00D338F7"/>
    <w:rsid w:val="00D5243E"/>
    <w:rsid w:val="00D6369F"/>
    <w:rsid w:val="00D8572C"/>
    <w:rsid w:val="00D86FFA"/>
    <w:rsid w:val="00DC6B7F"/>
    <w:rsid w:val="00DD0531"/>
    <w:rsid w:val="00DE1B83"/>
    <w:rsid w:val="00DF2FA9"/>
    <w:rsid w:val="00DF3DAD"/>
    <w:rsid w:val="00E202AB"/>
    <w:rsid w:val="00E31587"/>
    <w:rsid w:val="00E3169F"/>
    <w:rsid w:val="00E361E9"/>
    <w:rsid w:val="00E52E9A"/>
    <w:rsid w:val="00E540C6"/>
    <w:rsid w:val="00E605AA"/>
    <w:rsid w:val="00E73273"/>
    <w:rsid w:val="00E737AA"/>
    <w:rsid w:val="00E95A8A"/>
    <w:rsid w:val="00EA4412"/>
    <w:rsid w:val="00EA6A12"/>
    <w:rsid w:val="00EC76DF"/>
    <w:rsid w:val="00F050AA"/>
    <w:rsid w:val="00F050E6"/>
    <w:rsid w:val="00F109FE"/>
    <w:rsid w:val="00F24A9B"/>
    <w:rsid w:val="00F406CF"/>
    <w:rsid w:val="00F4307A"/>
    <w:rsid w:val="00F4412D"/>
    <w:rsid w:val="00F44605"/>
    <w:rsid w:val="00F617D8"/>
    <w:rsid w:val="00F7683A"/>
    <w:rsid w:val="00F769C0"/>
    <w:rsid w:val="00F80152"/>
    <w:rsid w:val="00F82302"/>
    <w:rsid w:val="00F8293E"/>
    <w:rsid w:val="00F96D2B"/>
    <w:rsid w:val="00FA605D"/>
    <w:rsid w:val="00FD54BE"/>
    <w:rsid w:val="00FE28A3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D3EA7473-9ECA-40DA-A141-9BF31ED2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Euklidischer_Algorithmu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446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3252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Studer Martin</cp:lastModifiedBy>
  <cp:revision>123</cp:revision>
  <cp:lastPrinted>2015-03-18T09:41:00Z</cp:lastPrinted>
  <dcterms:created xsi:type="dcterms:W3CDTF">2011-04-23T18:53:00Z</dcterms:created>
  <dcterms:modified xsi:type="dcterms:W3CDTF">2015-03-18T09:41:00Z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